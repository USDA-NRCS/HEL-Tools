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35BC" w14:textId="77777777" w:rsidR="00056216" w:rsidRDefault="00056216" w:rsidP="00BD6B5F">
      <w:pPr>
        <w:pStyle w:val="Caption"/>
        <w:rPr>
          <w:b/>
          <w:sz w:val="22"/>
          <w:szCs w:val="22"/>
          <w:u w:val="none"/>
        </w:rPr>
      </w:pPr>
    </w:p>
    <w:p w14:paraId="78785C30" w14:textId="2E96E23D" w:rsidR="005476B8" w:rsidRDefault="00EB0296" w:rsidP="00BD6B5F">
      <w:pPr>
        <w:pStyle w:val="Caption"/>
        <w:rPr>
          <w:b/>
          <w:sz w:val="22"/>
          <w:szCs w:val="22"/>
          <w:u w:val="none"/>
        </w:rPr>
      </w:pPr>
      <w:r>
        <w:rPr>
          <w:b/>
          <w:sz w:val="22"/>
          <w:szCs w:val="22"/>
          <w:u w:val="none"/>
        </w:rPr>
        <w:t>HIGHLY ERODIBLE LAND (HEL)</w:t>
      </w:r>
      <w:r w:rsidR="003A4F0D" w:rsidRPr="003A4F0D">
        <w:rPr>
          <w:b/>
          <w:sz w:val="22"/>
          <w:szCs w:val="22"/>
          <w:u w:val="none"/>
        </w:rPr>
        <w:t xml:space="preserve"> DETERMINATION</w:t>
      </w:r>
    </w:p>
    <w:p w14:paraId="3C75970C" w14:textId="77777777" w:rsidR="003A4F0D" w:rsidRPr="00D27712" w:rsidRDefault="003A4F0D" w:rsidP="00BD6B5F">
      <w:pPr>
        <w:rPr>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540"/>
        <w:gridCol w:w="2880"/>
        <w:gridCol w:w="1260"/>
        <w:gridCol w:w="1350"/>
        <w:gridCol w:w="2213"/>
        <w:gridCol w:w="937"/>
      </w:tblGrid>
      <w:tr w:rsidR="00A603D8" w14:paraId="22F52D70" w14:textId="77777777" w:rsidTr="001179F8">
        <w:trPr>
          <w:trHeight w:val="504"/>
          <w:jc w:val="center"/>
        </w:trPr>
        <w:tc>
          <w:tcPr>
            <w:tcW w:w="1345" w:type="dxa"/>
          </w:tcPr>
          <w:p w14:paraId="063079B6" w14:textId="77777777" w:rsidR="00A603D8" w:rsidRPr="00BD6B5F" w:rsidRDefault="00A603D8" w:rsidP="00BD6B5F">
            <w:pPr>
              <w:rPr>
                <w:b/>
                <w:bCs/>
                <w:noProof w:val="0"/>
              </w:rPr>
            </w:pPr>
            <w:bookmarkStart w:id="0" w:name="Text1"/>
            <w:r w:rsidRPr="00BD6B5F">
              <w:rPr>
                <w:b/>
                <w:bCs/>
                <w:noProof w:val="0"/>
                <w:sz w:val="22"/>
                <w:szCs w:val="22"/>
              </w:rPr>
              <w:t>1. Name</w:t>
            </w:r>
            <w:r>
              <w:rPr>
                <w:b/>
                <w:bCs/>
                <w:noProof w:val="0"/>
                <w:sz w:val="22"/>
                <w:szCs w:val="22"/>
              </w:rPr>
              <w:t>:</w:t>
            </w:r>
          </w:p>
        </w:tc>
        <w:bookmarkEnd w:id="0"/>
        <w:tc>
          <w:tcPr>
            <w:tcW w:w="4680" w:type="dxa"/>
            <w:gridSpan w:val="3"/>
          </w:tcPr>
          <w:p w14:paraId="0CB9E023" w14:textId="7968C354" w:rsidR="00A603D8" w:rsidRPr="00663187" w:rsidRDefault="00A851A1" w:rsidP="00DC46A3">
            <w:pPr>
              <w:rPr>
                <w:noProof w:val="0"/>
                <w:sz w:val="22"/>
                <w:szCs w:val="22"/>
              </w:rPr>
            </w:pPr>
            <w:r>
              <w:rPr>
                <w:noProof w:val="0"/>
                <w:sz w:val="22"/>
                <w:szCs w:val="22"/>
              </w:rPr>
              <w:t>{{ admin_data[‘client’] }}</w:t>
            </w:r>
          </w:p>
        </w:tc>
        <w:tc>
          <w:tcPr>
            <w:tcW w:w="1350" w:type="dxa"/>
            <w:tcBorders>
              <w:bottom w:val="nil"/>
              <w:right w:val="nil"/>
            </w:tcBorders>
          </w:tcPr>
          <w:p w14:paraId="51D847DA" w14:textId="77777777" w:rsidR="00A603D8" w:rsidRPr="00A603D8" w:rsidRDefault="00A603D8" w:rsidP="00DC46A3">
            <w:pPr>
              <w:rPr>
                <w:b/>
                <w:bCs/>
                <w:noProof w:val="0"/>
                <w:sz w:val="22"/>
                <w:szCs w:val="22"/>
              </w:rPr>
            </w:pPr>
            <w:r w:rsidRPr="00A603D8">
              <w:rPr>
                <w:b/>
                <w:bCs/>
                <w:noProof w:val="0"/>
                <w:sz w:val="22"/>
                <w:szCs w:val="22"/>
              </w:rPr>
              <w:t>2. Location</w:t>
            </w:r>
            <w:r w:rsidR="001179F8">
              <w:rPr>
                <w:b/>
                <w:bCs/>
                <w:noProof w:val="0"/>
                <w:sz w:val="22"/>
                <w:szCs w:val="22"/>
              </w:rPr>
              <w:br/>
              <w:t xml:space="preserve">    </w:t>
            </w:r>
            <w:r w:rsidRPr="00A603D8">
              <w:rPr>
                <w:b/>
                <w:bCs/>
                <w:noProof w:val="0"/>
                <w:sz w:val="22"/>
                <w:szCs w:val="22"/>
              </w:rPr>
              <w:t>County:</w:t>
            </w:r>
          </w:p>
        </w:tc>
        <w:tc>
          <w:tcPr>
            <w:tcW w:w="3150" w:type="dxa"/>
            <w:gridSpan w:val="2"/>
            <w:tcBorders>
              <w:left w:val="nil"/>
              <w:bottom w:val="nil"/>
            </w:tcBorders>
          </w:tcPr>
          <w:p w14:paraId="71494551" w14:textId="59D72455" w:rsidR="00A603D8" w:rsidRPr="00663187" w:rsidRDefault="00A851A1" w:rsidP="00DC46A3">
            <w:pPr>
              <w:rPr>
                <w:noProof w:val="0"/>
                <w:sz w:val="22"/>
                <w:szCs w:val="22"/>
              </w:rPr>
            </w:pPr>
            <w:r>
              <w:rPr>
                <w:noProof w:val="0"/>
                <w:sz w:val="22"/>
                <w:szCs w:val="22"/>
              </w:rPr>
              <w:t>{{ admin_data[‘county_name’] }}</w:t>
            </w:r>
          </w:p>
        </w:tc>
      </w:tr>
      <w:tr w:rsidR="00A603D8" w14:paraId="14CB300D" w14:textId="77777777" w:rsidTr="001179F8">
        <w:trPr>
          <w:trHeight w:val="821"/>
          <w:jc w:val="center"/>
        </w:trPr>
        <w:tc>
          <w:tcPr>
            <w:tcW w:w="1345" w:type="dxa"/>
          </w:tcPr>
          <w:p w14:paraId="32DCE2A7" w14:textId="77777777" w:rsidR="00A603D8" w:rsidRPr="00BD6B5F" w:rsidRDefault="00A603D8">
            <w:pPr>
              <w:rPr>
                <w:b/>
                <w:bCs/>
                <w:noProof w:val="0"/>
              </w:rPr>
            </w:pPr>
            <w:r w:rsidRPr="00BD6B5F">
              <w:rPr>
                <w:b/>
                <w:bCs/>
                <w:noProof w:val="0"/>
                <w:sz w:val="22"/>
                <w:szCs w:val="22"/>
              </w:rPr>
              <w:t>3. Address:</w:t>
            </w:r>
          </w:p>
        </w:tc>
        <w:tc>
          <w:tcPr>
            <w:tcW w:w="4680" w:type="dxa"/>
            <w:gridSpan w:val="3"/>
          </w:tcPr>
          <w:p w14:paraId="2000A96B" w14:textId="77777777" w:rsidR="009B1AAD" w:rsidRDefault="00A851A1" w:rsidP="00DC46A3">
            <w:pPr>
              <w:rPr>
                <w:noProof w:val="0"/>
                <w:sz w:val="22"/>
                <w:szCs w:val="22"/>
              </w:rPr>
            </w:pPr>
            <w:r>
              <w:rPr>
                <w:noProof w:val="0"/>
                <w:sz w:val="22"/>
                <w:szCs w:val="22"/>
              </w:rPr>
              <w:t>{{ admin_data[‘street’] }}</w:t>
            </w:r>
          </w:p>
          <w:p w14:paraId="5EEFE6A6" w14:textId="3736E241" w:rsidR="00A851A1" w:rsidRPr="00663187" w:rsidRDefault="00A851A1" w:rsidP="00DC46A3">
            <w:pPr>
              <w:rPr>
                <w:noProof w:val="0"/>
                <w:sz w:val="22"/>
                <w:szCs w:val="22"/>
              </w:rPr>
            </w:pPr>
            <w:r>
              <w:rPr>
                <w:noProof w:val="0"/>
                <w:sz w:val="22"/>
                <w:szCs w:val="22"/>
              </w:rPr>
              <w:t>{{ admin_data[‘city’] }}, {{ admin_data[‘state’] }} {{ admin_data[‘zip’] }}</w:t>
            </w:r>
          </w:p>
        </w:tc>
        <w:tc>
          <w:tcPr>
            <w:tcW w:w="1350" w:type="dxa"/>
            <w:tcBorders>
              <w:right w:val="nil"/>
            </w:tcBorders>
          </w:tcPr>
          <w:p w14:paraId="3470612C" w14:textId="77777777" w:rsidR="00A603D8" w:rsidRPr="00663187" w:rsidRDefault="00A603D8" w:rsidP="00DC46A3">
            <w:pPr>
              <w:rPr>
                <w:noProof w:val="0"/>
                <w:sz w:val="22"/>
                <w:szCs w:val="22"/>
              </w:rPr>
            </w:pPr>
            <w:r>
              <w:rPr>
                <w:b/>
                <w:bCs/>
                <w:noProof w:val="0"/>
                <w:sz w:val="22"/>
                <w:szCs w:val="22"/>
              </w:rPr>
              <w:t>4</w:t>
            </w:r>
            <w:r w:rsidRPr="00A603D8">
              <w:rPr>
                <w:b/>
                <w:bCs/>
                <w:noProof w:val="0"/>
                <w:sz w:val="22"/>
                <w:szCs w:val="22"/>
              </w:rPr>
              <w:t xml:space="preserve">. </w:t>
            </w:r>
            <w:r>
              <w:rPr>
                <w:b/>
                <w:bCs/>
                <w:noProof w:val="0"/>
                <w:sz w:val="22"/>
                <w:szCs w:val="22"/>
              </w:rPr>
              <w:t>Admin.</w:t>
            </w:r>
            <w:r w:rsidR="001179F8">
              <w:rPr>
                <w:b/>
                <w:bCs/>
                <w:noProof w:val="0"/>
                <w:sz w:val="22"/>
                <w:szCs w:val="22"/>
              </w:rPr>
              <w:br/>
              <w:t xml:space="preserve">    </w:t>
            </w:r>
            <w:r w:rsidRPr="00A603D8">
              <w:rPr>
                <w:b/>
                <w:bCs/>
                <w:noProof w:val="0"/>
                <w:sz w:val="22"/>
                <w:szCs w:val="22"/>
              </w:rPr>
              <w:t>County:</w:t>
            </w:r>
          </w:p>
        </w:tc>
        <w:tc>
          <w:tcPr>
            <w:tcW w:w="2213" w:type="dxa"/>
            <w:tcBorders>
              <w:left w:val="nil"/>
              <w:bottom w:val="single" w:sz="4" w:space="0" w:color="auto"/>
              <w:right w:val="nil"/>
            </w:tcBorders>
          </w:tcPr>
          <w:p w14:paraId="564C99EB" w14:textId="1DBB96D8" w:rsidR="00A603D8" w:rsidRDefault="00A851A1">
            <w:pPr>
              <w:rPr>
                <w:noProof w:val="0"/>
              </w:rPr>
            </w:pPr>
            <w:r>
              <w:rPr>
                <w:noProof w:val="0"/>
                <w:sz w:val="22"/>
                <w:szCs w:val="22"/>
              </w:rPr>
              <w:t>{{ admin_data[‘admin_county_name’] }}</w:t>
            </w:r>
          </w:p>
        </w:tc>
        <w:tc>
          <w:tcPr>
            <w:tcW w:w="937" w:type="dxa"/>
            <w:tcBorders>
              <w:left w:val="nil"/>
            </w:tcBorders>
          </w:tcPr>
          <w:p w14:paraId="53B9AA68" w14:textId="77777777" w:rsidR="00A603D8" w:rsidRPr="00663187" w:rsidRDefault="00A603D8" w:rsidP="00DC46A3">
            <w:pPr>
              <w:rPr>
                <w:noProof w:val="0"/>
                <w:sz w:val="22"/>
                <w:szCs w:val="22"/>
              </w:rPr>
            </w:pPr>
          </w:p>
        </w:tc>
      </w:tr>
      <w:tr w:rsidR="00BD6B5F" w14:paraId="2EE34D88" w14:textId="77777777" w:rsidTr="001179F8">
        <w:trPr>
          <w:trHeight w:val="530"/>
          <w:jc w:val="center"/>
        </w:trPr>
        <w:tc>
          <w:tcPr>
            <w:tcW w:w="1885" w:type="dxa"/>
            <w:gridSpan w:val="2"/>
          </w:tcPr>
          <w:p w14:paraId="51FF1526" w14:textId="77777777" w:rsidR="00BD6B5F" w:rsidRPr="00BD6B5F" w:rsidRDefault="00BD6B5F">
            <w:pPr>
              <w:rPr>
                <w:b/>
                <w:bCs/>
                <w:noProof w:val="0"/>
              </w:rPr>
            </w:pPr>
            <w:r w:rsidRPr="00BD6B5F">
              <w:rPr>
                <w:b/>
                <w:bCs/>
                <w:noProof w:val="0"/>
                <w:sz w:val="22"/>
                <w:szCs w:val="22"/>
              </w:rPr>
              <w:t>5. Request Form:</w:t>
            </w:r>
          </w:p>
        </w:tc>
        <w:tc>
          <w:tcPr>
            <w:tcW w:w="4140" w:type="dxa"/>
            <w:gridSpan w:val="2"/>
          </w:tcPr>
          <w:p w14:paraId="41DB3603" w14:textId="079F4BB9" w:rsidR="00BD6B5F" w:rsidRPr="00663187" w:rsidRDefault="00A851A1" w:rsidP="00DC46A3">
            <w:pPr>
              <w:rPr>
                <w:noProof w:val="0"/>
                <w:sz w:val="22"/>
                <w:szCs w:val="22"/>
              </w:rPr>
            </w:pPr>
            <w:r>
              <w:rPr>
                <w:noProof w:val="0"/>
                <w:sz w:val="22"/>
                <w:szCs w:val="22"/>
              </w:rPr>
              <w:t>{{ admin_data[‘request_type’] }}</w:t>
            </w:r>
          </w:p>
        </w:tc>
        <w:tc>
          <w:tcPr>
            <w:tcW w:w="1350" w:type="dxa"/>
            <w:tcBorders>
              <w:right w:val="nil"/>
            </w:tcBorders>
          </w:tcPr>
          <w:p w14:paraId="11B3D773" w14:textId="77777777" w:rsidR="00BD6B5F" w:rsidRPr="00663187" w:rsidRDefault="00BD6B5F" w:rsidP="00DC46A3">
            <w:pPr>
              <w:rPr>
                <w:noProof w:val="0"/>
                <w:sz w:val="22"/>
                <w:szCs w:val="22"/>
              </w:rPr>
            </w:pPr>
            <w:r>
              <w:rPr>
                <w:b/>
                <w:bCs/>
                <w:noProof w:val="0"/>
                <w:sz w:val="22"/>
                <w:szCs w:val="22"/>
              </w:rPr>
              <w:t>6</w:t>
            </w:r>
            <w:r w:rsidRPr="00BD6B5F">
              <w:rPr>
                <w:b/>
                <w:bCs/>
                <w:noProof w:val="0"/>
                <w:sz w:val="22"/>
                <w:szCs w:val="22"/>
              </w:rPr>
              <w:t xml:space="preserve">. </w:t>
            </w:r>
            <w:r>
              <w:rPr>
                <w:b/>
                <w:bCs/>
                <w:noProof w:val="0"/>
                <w:sz w:val="22"/>
                <w:szCs w:val="22"/>
              </w:rPr>
              <w:t>Farm</w:t>
            </w:r>
            <w:r w:rsidR="001179F8">
              <w:rPr>
                <w:b/>
                <w:bCs/>
                <w:noProof w:val="0"/>
                <w:sz w:val="22"/>
                <w:szCs w:val="22"/>
              </w:rPr>
              <w:br/>
              <w:t xml:space="preserve">    </w:t>
            </w:r>
            <w:r w:rsidRPr="00BD6B5F">
              <w:rPr>
                <w:b/>
                <w:bCs/>
                <w:noProof w:val="0"/>
                <w:sz w:val="22"/>
                <w:szCs w:val="22"/>
              </w:rPr>
              <w:t>Number</w:t>
            </w:r>
            <w:r>
              <w:rPr>
                <w:b/>
                <w:bCs/>
                <w:noProof w:val="0"/>
                <w:sz w:val="22"/>
                <w:szCs w:val="22"/>
              </w:rPr>
              <w:t>:</w:t>
            </w:r>
          </w:p>
        </w:tc>
        <w:tc>
          <w:tcPr>
            <w:tcW w:w="2213" w:type="dxa"/>
            <w:tcBorders>
              <w:left w:val="nil"/>
              <w:bottom w:val="single" w:sz="4" w:space="0" w:color="auto"/>
              <w:right w:val="nil"/>
            </w:tcBorders>
          </w:tcPr>
          <w:p w14:paraId="3B5D1FC2" w14:textId="7D5F726C" w:rsidR="00BD6B5F" w:rsidRDefault="00A851A1">
            <w:pPr>
              <w:rPr>
                <w:noProof w:val="0"/>
              </w:rPr>
            </w:pPr>
            <w:r>
              <w:rPr>
                <w:noProof w:val="0"/>
                <w:sz w:val="22"/>
                <w:szCs w:val="22"/>
              </w:rPr>
              <w:t>{{ admin_data[‘farm_number’] }}</w:t>
            </w:r>
          </w:p>
        </w:tc>
        <w:tc>
          <w:tcPr>
            <w:tcW w:w="937" w:type="dxa"/>
            <w:tcBorders>
              <w:left w:val="nil"/>
            </w:tcBorders>
          </w:tcPr>
          <w:p w14:paraId="7E982C2A" w14:textId="77777777" w:rsidR="00BD6B5F" w:rsidRPr="00663187" w:rsidRDefault="00BD6B5F" w:rsidP="00DC46A3">
            <w:pPr>
              <w:rPr>
                <w:noProof w:val="0"/>
                <w:sz w:val="22"/>
                <w:szCs w:val="22"/>
              </w:rPr>
            </w:pPr>
          </w:p>
        </w:tc>
      </w:tr>
      <w:tr w:rsidR="00BD6B5F" w14:paraId="723A192B" w14:textId="77777777" w:rsidTr="001179F8">
        <w:trPr>
          <w:trHeight w:val="530"/>
          <w:jc w:val="center"/>
        </w:trPr>
        <w:tc>
          <w:tcPr>
            <w:tcW w:w="1885" w:type="dxa"/>
            <w:gridSpan w:val="2"/>
          </w:tcPr>
          <w:p w14:paraId="61222110" w14:textId="77777777" w:rsidR="00BD6B5F" w:rsidRPr="00BD6B5F" w:rsidRDefault="00BD6B5F">
            <w:pPr>
              <w:rPr>
                <w:b/>
                <w:bCs/>
                <w:noProof w:val="0"/>
              </w:rPr>
            </w:pPr>
            <w:r w:rsidRPr="00BD6B5F">
              <w:rPr>
                <w:b/>
                <w:bCs/>
                <w:noProof w:val="0"/>
                <w:sz w:val="22"/>
                <w:szCs w:val="22"/>
              </w:rPr>
              <w:t>7. Request Date:</w:t>
            </w:r>
          </w:p>
        </w:tc>
        <w:tc>
          <w:tcPr>
            <w:tcW w:w="4140" w:type="dxa"/>
            <w:gridSpan w:val="2"/>
          </w:tcPr>
          <w:p w14:paraId="755B47AA" w14:textId="6E3497A0" w:rsidR="00BD6B5F" w:rsidRPr="00663187" w:rsidRDefault="00A851A1" w:rsidP="00941C47">
            <w:pPr>
              <w:rPr>
                <w:noProof w:val="0"/>
                <w:sz w:val="22"/>
                <w:szCs w:val="22"/>
              </w:rPr>
            </w:pPr>
            <w:r>
              <w:rPr>
                <w:noProof w:val="0"/>
                <w:sz w:val="22"/>
                <w:szCs w:val="22"/>
              </w:rPr>
              <w:t>{{ admin_data[‘request_date’] }}</w:t>
            </w:r>
          </w:p>
        </w:tc>
        <w:tc>
          <w:tcPr>
            <w:tcW w:w="1350" w:type="dxa"/>
            <w:tcBorders>
              <w:right w:val="nil"/>
            </w:tcBorders>
          </w:tcPr>
          <w:p w14:paraId="49D93154" w14:textId="77777777" w:rsidR="00BD6B5F" w:rsidRPr="00BD6B5F" w:rsidRDefault="00BD6B5F" w:rsidP="00DC46A3">
            <w:pPr>
              <w:rPr>
                <w:b/>
                <w:bCs/>
                <w:noProof w:val="0"/>
                <w:sz w:val="22"/>
                <w:szCs w:val="22"/>
              </w:rPr>
            </w:pPr>
            <w:r w:rsidRPr="00BD6B5F">
              <w:rPr>
                <w:b/>
                <w:bCs/>
                <w:noProof w:val="0"/>
                <w:sz w:val="22"/>
                <w:szCs w:val="22"/>
              </w:rPr>
              <w:t>8. Tract</w:t>
            </w:r>
            <w:r w:rsidR="001179F8">
              <w:rPr>
                <w:b/>
                <w:bCs/>
                <w:noProof w:val="0"/>
                <w:sz w:val="22"/>
                <w:szCs w:val="22"/>
              </w:rPr>
              <w:br/>
              <w:t xml:space="preserve">    </w:t>
            </w:r>
            <w:r w:rsidRPr="00BD6B5F">
              <w:rPr>
                <w:b/>
                <w:bCs/>
                <w:noProof w:val="0"/>
                <w:sz w:val="22"/>
                <w:szCs w:val="22"/>
              </w:rPr>
              <w:t>Number</w:t>
            </w:r>
            <w:r>
              <w:rPr>
                <w:b/>
                <w:bCs/>
                <w:noProof w:val="0"/>
                <w:sz w:val="22"/>
                <w:szCs w:val="22"/>
              </w:rPr>
              <w:t>:</w:t>
            </w:r>
          </w:p>
        </w:tc>
        <w:tc>
          <w:tcPr>
            <w:tcW w:w="2213" w:type="dxa"/>
            <w:tcBorders>
              <w:left w:val="nil"/>
              <w:right w:val="nil"/>
            </w:tcBorders>
          </w:tcPr>
          <w:p w14:paraId="2C464500" w14:textId="24E5137A" w:rsidR="00BD6B5F" w:rsidRDefault="00A851A1">
            <w:pPr>
              <w:rPr>
                <w:noProof w:val="0"/>
              </w:rPr>
            </w:pPr>
            <w:r>
              <w:rPr>
                <w:noProof w:val="0"/>
                <w:sz w:val="22"/>
                <w:szCs w:val="22"/>
              </w:rPr>
              <w:t>{{ admin_data[‘tract_number’] }}</w:t>
            </w:r>
          </w:p>
        </w:tc>
        <w:tc>
          <w:tcPr>
            <w:tcW w:w="937" w:type="dxa"/>
            <w:tcBorders>
              <w:left w:val="nil"/>
            </w:tcBorders>
          </w:tcPr>
          <w:p w14:paraId="1ED1D08B" w14:textId="77777777" w:rsidR="00BD6B5F" w:rsidRPr="00663187" w:rsidRDefault="00BD6B5F" w:rsidP="00DC46A3">
            <w:pPr>
              <w:rPr>
                <w:noProof w:val="0"/>
                <w:sz w:val="22"/>
                <w:szCs w:val="22"/>
              </w:rPr>
            </w:pPr>
          </w:p>
        </w:tc>
      </w:tr>
      <w:tr w:rsidR="008E44EE" w14:paraId="57D793B7" w14:textId="77777777" w:rsidTr="00A851A1">
        <w:trPr>
          <w:trHeight w:val="305"/>
          <w:jc w:val="center"/>
        </w:trPr>
        <w:tc>
          <w:tcPr>
            <w:tcW w:w="4765" w:type="dxa"/>
            <w:gridSpan w:val="3"/>
            <w:vAlign w:val="center"/>
          </w:tcPr>
          <w:p w14:paraId="1F5B3D09" w14:textId="374B00B1" w:rsidR="008E44EE" w:rsidRPr="00BD6B5F" w:rsidRDefault="008E44EE">
            <w:pPr>
              <w:rPr>
                <w:b/>
                <w:bCs/>
                <w:noProof w:val="0"/>
                <w:sz w:val="22"/>
                <w:szCs w:val="22"/>
              </w:rPr>
            </w:pPr>
            <w:r>
              <w:rPr>
                <w:b/>
                <w:bCs/>
                <w:noProof w:val="0"/>
                <w:sz w:val="22"/>
                <w:szCs w:val="22"/>
              </w:rPr>
              <w:t>9. Are there HEL soil map units on this Tract?</w:t>
            </w:r>
            <w:r w:rsidRPr="00435F69">
              <w:rPr>
                <w:noProof w:val="0"/>
                <w:sz w:val="22"/>
                <w:szCs w:val="22"/>
              </w:rPr>
              <w:t>:</w:t>
            </w:r>
          </w:p>
        </w:tc>
        <w:tc>
          <w:tcPr>
            <w:tcW w:w="5760" w:type="dxa"/>
            <w:gridSpan w:val="4"/>
            <w:vAlign w:val="center"/>
          </w:tcPr>
          <w:p w14:paraId="4637702F" w14:textId="0B30EC6E" w:rsidR="008E44EE" w:rsidRPr="00A851A1" w:rsidRDefault="00A851A1" w:rsidP="00DC46A3">
            <w:pPr>
              <w:rPr>
                <w:noProof w:val="0"/>
                <w:sz w:val="22"/>
                <w:szCs w:val="22"/>
              </w:rPr>
            </w:pPr>
            <w:r w:rsidRPr="00A851A1">
              <w:rPr>
                <w:sz w:val="22"/>
                <w:szCs w:val="22"/>
              </w:rPr>
              <w:t>{{ hel_map_units }}</w:t>
            </w:r>
          </w:p>
        </w:tc>
      </w:tr>
    </w:tbl>
    <w:p w14:paraId="39E47B0F" w14:textId="492FCDC5" w:rsidR="005476B8" w:rsidRPr="00540529" w:rsidRDefault="00EB0296" w:rsidP="009D2514">
      <w:pPr>
        <w:ind w:left="360" w:right="576"/>
        <w:rPr>
          <w:bCs/>
          <w:noProof w:val="0"/>
        </w:rPr>
      </w:pPr>
      <w:r w:rsidRPr="00540529">
        <w:rPr>
          <w:bCs/>
          <w:noProof w:val="0"/>
        </w:rPr>
        <w:t>If a field is not listed, no determination was made at this time.  Contact the Farm Service Agency for previously determined HEL status of fields no listed below.  In order to be eligible for most USDA program benefits, a person must be implementing a conservation plan or using an approved conservation system on all HEL fields.  Fields that are not highly erodible (NHEL) do not require implementation of an approved conservation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5"/>
        <w:gridCol w:w="2950"/>
        <w:gridCol w:w="1530"/>
        <w:gridCol w:w="1620"/>
        <w:gridCol w:w="2795"/>
      </w:tblGrid>
      <w:tr w:rsidR="003A4F0D" w:rsidRPr="009D2514" w14:paraId="4561506A" w14:textId="77777777" w:rsidTr="00540529">
        <w:trPr>
          <w:trHeight w:val="288"/>
          <w:jc w:val="center"/>
        </w:trPr>
        <w:tc>
          <w:tcPr>
            <w:tcW w:w="4585" w:type="dxa"/>
            <w:gridSpan w:val="2"/>
            <w:vAlign w:val="center"/>
          </w:tcPr>
          <w:p w14:paraId="0D51D2C8" w14:textId="41A64AE6" w:rsidR="003A4F0D" w:rsidRPr="009D2514" w:rsidRDefault="003A4F0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sidRPr="009D2514">
              <w:rPr>
                <w:b/>
                <w:noProof w:val="0"/>
                <w:sz w:val="22"/>
                <w:szCs w:val="22"/>
              </w:rPr>
              <w:t>Field</w:t>
            </w:r>
            <w:r w:rsidR="00EB0296">
              <w:rPr>
                <w:b/>
                <w:noProof w:val="0"/>
                <w:sz w:val="22"/>
                <w:szCs w:val="22"/>
              </w:rPr>
              <w:t>(s)</w:t>
            </w:r>
          </w:p>
        </w:tc>
        <w:tc>
          <w:tcPr>
            <w:tcW w:w="1530" w:type="dxa"/>
            <w:vAlign w:val="center"/>
          </w:tcPr>
          <w:p w14:paraId="170FFE74" w14:textId="3E2C2305" w:rsidR="003A4F0D" w:rsidRPr="009D2514" w:rsidRDefault="00EB0296" w:rsidP="009A1F57">
            <w:pPr>
              <w:tabs>
                <w:tab w:val="left" w:pos="0"/>
                <w:tab w:val="center" w:pos="52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Pr>
                <w:b/>
                <w:noProof w:val="0"/>
                <w:sz w:val="22"/>
                <w:szCs w:val="22"/>
              </w:rPr>
              <w:t>HEL/NHEL</w:t>
            </w:r>
          </w:p>
        </w:tc>
        <w:tc>
          <w:tcPr>
            <w:tcW w:w="1620" w:type="dxa"/>
            <w:vAlign w:val="center"/>
          </w:tcPr>
          <w:p w14:paraId="57F9D16E" w14:textId="48919D4A" w:rsidR="003A4F0D" w:rsidRPr="009D2514" w:rsidRDefault="00EB0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u w:val="single"/>
              </w:rPr>
            </w:pPr>
            <w:r>
              <w:rPr>
                <w:b/>
                <w:noProof w:val="0"/>
                <w:sz w:val="22"/>
                <w:szCs w:val="22"/>
              </w:rPr>
              <w:t>Sodbust (Y/N)</w:t>
            </w:r>
          </w:p>
        </w:tc>
        <w:tc>
          <w:tcPr>
            <w:tcW w:w="2795" w:type="dxa"/>
            <w:vAlign w:val="center"/>
          </w:tcPr>
          <w:p w14:paraId="25E460C6" w14:textId="6A0E7B58" w:rsidR="003A4F0D" w:rsidRPr="009D2514" w:rsidRDefault="00EB0296" w:rsidP="009A1F57">
            <w:pPr>
              <w:tabs>
                <w:tab w:val="left" w:pos="0"/>
                <w:tab w:val="left" w:pos="585"/>
                <w:tab w:val="left" w:pos="720"/>
                <w:tab w:val="center" w:pos="11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b/>
                <w:noProof w:val="0"/>
                <w:sz w:val="22"/>
                <w:szCs w:val="22"/>
              </w:rPr>
            </w:pPr>
            <w:r>
              <w:rPr>
                <w:b/>
                <w:noProof w:val="0"/>
                <w:sz w:val="22"/>
                <w:szCs w:val="22"/>
              </w:rPr>
              <w:t xml:space="preserve">Field </w:t>
            </w:r>
            <w:r w:rsidR="003A4F0D" w:rsidRPr="009D2514">
              <w:rPr>
                <w:b/>
                <w:noProof w:val="0"/>
                <w:sz w:val="22"/>
                <w:szCs w:val="22"/>
              </w:rPr>
              <w:t>Acreage</w:t>
            </w:r>
          </w:p>
        </w:tc>
      </w:tr>
      <w:tr w:rsidR="00DA0992" w:rsidRPr="009D2514" w14:paraId="36515C0D" w14:textId="77777777" w:rsidTr="00DF62A4">
        <w:trPr>
          <w:trHeight w:val="288"/>
          <w:jc w:val="center"/>
        </w:trPr>
        <w:tc>
          <w:tcPr>
            <w:tcW w:w="10530" w:type="dxa"/>
            <w:gridSpan w:val="5"/>
            <w:vAlign w:val="center"/>
          </w:tcPr>
          <w:p w14:paraId="26DAE35E" w14:textId="0044D979" w:rsidR="00DA0992" w:rsidRPr="00540529" w:rsidRDefault="00DA0992" w:rsidP="00DA0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rPr>
            </w:pPr>
            <w:r>
              <w:rPr>
                <w:noProof w:val="0"/>
              </w:rPr>
              <w:t>{%tr for row in data_026_pg1 %}</w:t>
            </w:r>
          </w:p>
        </w:tc>
      </w:tr>
      <w:tr w:rsidR="00540529" w:rsidRPr="009D2514" w14:paraId="3FFA4985" w14:textId="77777777" w:rsidTr="00540529">
        <w:trPr>
          <w:trHeight w:val="288"/>
          <w:jc w:val="center"/>
        </w:trPr>
        <w:tc>
          <w:tcPr>
            <w:tcW w:w="4585" w:type="dxa"/>
            <w:gridSpan w:val="2"/>
            <w:vAlign w:val="center"/>
          </w:tcPr>
          <w:p w14:paraId="1BF74353" w14:textId="5536EB4D" w:rsidR="00540529" w:rsidRPr="00540529" w:rsidRDefault="00DA0992"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row[‘clu’] }}</w:t>
            </w:r>
          </w:p>
        </w:tc>
        <w:tc>
          <w:tcPr>
            <w:tcW w:w="1530" w:type="dxa"/>
            <w:vAlign w:val="center"/>
          </w:tcPr>
          <w:p w14:paraId="77DE9885" w14:textId="1CA7679C" w:rsidR="00540529" w:rsidRPr="00540529" w:rsidRDefault="00DA0992"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row[‘hel’] }}</w:t>
            </w:r>
          </w:p>
        </w:tc>
        <w:tc>
          <w:tcPr>
            <w:tcW w:w="1620" w:type="dxa"/>
            <w:vAlign w:val="center"/>
          </w:tcPr>
          <w:p w14:paraId="318E308F" w14:textId="5D3E92C7" w:rsidR="00540529" w:rsidRP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p>
        </w:tc>
        <w:tc>
          <w:tcPr>
            <w:tcW w:w="2795" w:type="dxa"/>
            <w:vAlign w:val="center"/>
          </w:tcPr>
          <w:p w14:paraId="36E9BCBC" w14:textId="26940DF4" w:rsidR="00540529" w:rsidRPr="00540529" w:rsidRDefault="00DA0992"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center"/>
              <w:rPr>
                <w:noProof w:val="0"/>
              </w:rPr>
            </w:pPr>
            <w:r>
              <w:rPr>
                <w:noProof w:val="0"/>
              </w:rPr>
              <w:t>{{ row[‘acres’] }}</w:t>
            </w:r>
          </w:p>
        </w:tc>
      </w:tr>
      <w:tr w:rsidR="00DA0992" w:rsidRPr="009D2514" w14:paraId="0838F780" w14:textId="77777777" w:rsidTr="00BF7988">
        <w:trPr>
          <w:trHeight w:val="288"/>
          <w:jc w:val="center"/>
        </w:trPr>
        <w:tc>
          <w:tcPr>
            <w:tcW w:w="10530" w:type="dxa"/>
            <w:gridSpan w:val="5"/>
            <w:vAlign w:val="center"/>
          </w:tcPr>
          <w:p w14:paraId="3DE7FF46" w14:textId="7B1FC36E" w:rsidR="00DA0992" w:rsidRPr="00540529" w:rsidRDefault="00DA0992" w:rsidP="00DA09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rPr>
            </w:pPr>
            <w:r>
              <w:rPr>
                <w:noProof w:val="0"/>
              </w:rPr>
              <w:t>{%tr endfor %}</w:t>
            </w:r>
          </w:p>
        </w:tc>
      </w:tr>
      <w:tr w:rsidR="00540529" w:rsidRPr="009D2514" w14:paraId="079E5A87" w14:textId="77777777" w:rsidTr="00540529">
        <w:tblPrEx>
          <w:jc w:val="left"/>
          <w:tblBorders>
            <w:insideH w:val="none" w:sz="0" w:space="0" w:color="auto"/>
            <w:insideV w:val="none" w:sz="0" w:space="0" w:color="auto"/>
          </w:tblBorders>
        </w:tblPrEx>
        <w:trPr>
          <w:trHeight w:val="317"/>
        </w:trPr>
        <w:tc>
          <w:tcPr>
            <w:tcW w:w="4585" w:type="dxa"/>
            <w:gridSpan w:val="2"/>
            <w:tcBorders>
              <w:top w:val="single" w:sz="4" w:space="0" w:color="auto"/>
              <w:bottom w:val="single" w:sz="4" w:space="0" w:color="auto"/>
              <w:right w:val="single" w:sz="4" w:space="0" w:color="auto"/>
            </w:tcBorders>
            <w:vAlign w:val="center"/>
          </w:tcPr>
          <w:p w14:paraId="7861CE7A" w14:textId="1D299B43" w:rsidR="00540529" w:rsidRPr="009D2514"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bCs/>
                <w:noProof w:val="0"/>
                <w:sz w:val="22"/>
                <w:szCs w:val="22"/>
              </w:rPr>
            </w:pPr>
            <w:r>
              <w:rPr>
                <w:b/>
                <w:bCs/>
                <w:noProof w:val="0"/>
                <w:sz w:val="22"/>
                <w:szCs w:val="22"/>
              </w:rPr>
              <w:t xml:space="preserve">10. The HEL determination was completed in: </w:t>
            </w:r>
          </w:p>
        </w:tc>
        <w:tc>
          <w:tcPr>
            <w:tcW w:w="5945" w:type="dxa"/>
            <w:gridSpan w:val="3"/>
            <w:tcBorders>
              <w:top w:val="single" w:sz="4" w:space="0" w:color="auto"/>
              <w:left w:val="single" w:sz="4" w:space="0" w:color="auto"/>
              <w:bottom w:val="single" w:sz="4" w:space="0" w:color="auto"/>
            </w:tcBorders>
            <w:vAlign w:val="center"/>
          </w:tcPr>
          <w:p w14:paraId="5B3B28F0" w14:textId="26E558D5" w:rsidR="00540529" w:rsidRPr="00A851A1" w:rsidRDefault="00A851A1" w:rsidP="00540529">
            <w:pPr>
              <w:rPr>
                <w:noProof w:val="0"/>
                <w:sz w:val="22"/>
                <w:szCs w:val="22"/>
              </w:rPr>
            </w:pPr>
            <w:r w:rsidRPr="00A851A1">
              <w:rPr>
                <w:sz w:val="22"/>
                <w:szCs w:val="22"/>
              </w:rPr>
              <w:t>{{ where_completed }}</w:t>
            </w:r>
          </w:p>
        </w:tc>
      </w:tr>
      <w:tr w:rsidR="00540529" w:rsidRPr="009D2514" w14:paraId="33AA005A" w14:textId="77777777" w:rsidTr="00385181">
        <w:tblPrEx>
          <w:jc w:val="left"/>
          <w:tblBorders>
            <w:insideH w:val="none" w:sz="0" w:space="0" w:color="auto"/>
            <w:insideV w:val="none" w:sz="0" w:space="0" w:color="auto"/>
          </w:tblBorders>
        </w:tblPrEx>
        <w:trPr>
          <w:trHeight w:val="950"/>
        </w:trPr>
        <w:tc>
          <w:tcPr>
            <w:tcW w:w="1635" w:type="dxa"/>
            <w:tcBorders>
              <w:top w:val="single" w:sz="4" w:space="0" w:color="auto"/>
            </w:tcBorders>
          </w:tcPr>
          <w:p w14:paraId="4E039BEC" w14:textId="2DD94580" w:rsidR="00540529" w:rsidRDefault="00540529" w:rsidP="0054052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jc w:val="both"/>
              <w:rPr>
                <w:b/>
                <w:bCs/>
                <w:noProof w:val="0"/>
                <w:sz w:val="22"/>
                <w:szCs w:val="22"/>
              </w:rPr>
            </w:pPr>
            <w:r>
              <w:rPr>
                <w:b/>
                <w:bCs/>
                <w:noProof w:val="0"/>
                <w:sz w:val="22"/>
                <w:szCs w:val="22"/>
              </w:rPr>
              <w:t>11</w:t>
            </w:r>
            <w:r w:rsidRPr="009D2514">
              <w:rPr>
                <w:b/>
                <w:bCs/>
                <w:noProof w:val="0"/>
                <w:sz w:val="22"/>
                <w:szCs w:val="22"/>
              </w:rPr>
              <w:t>. Remarks:</w:t>
            </w:r>
          </w:p>
        </w:tc>
        <w:tc>
          <w:tcPr>
            <w:tcW w:w="8895" w:type="dxa"/>
            <w:gridSpan w:val="4"/>
            <w:tcBorders>
              <w:top w:val="single" w:sz="4" w:space="0" w:color="auto"/>
            </w:tcBorders>
          </w:tcPr>
          <w:p w14:paraId="7B818A77" w14:textId="0FEE88B4" w:rsidR="00540529" w:rsidRPr="00663187" w:rsidRDefault="00540529" w:rsidP="00540529">
            <w:pPr>
              <w:rPr>
                <w:noProof w:val="0"/>
                <w:sz w:val="22"/>
                <w:szCs w:val="22"/>
              </w:rPr>
            </w:pPr>
          </w:p>
        </w:tc>
      </w:tr>
    </w:tbl>
    <w:p w14:paraId="6103B0A0" w14:textId="51B5DEC3" w:rsidR="005476B8" w:rsidRPr="00540529" w:rsidRDefault="00EB0296" w:rsidP="0025444F">
      <w:pPr>
        <w:tabs>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60"/>
        <w:ind w:left="360" w:right="580"/>
        <w:rPr>
          <w:noProof w:val="0"/>
        </w:rPr>
      </w:pPr>
      <w:r w:rsidRPr="00540529">
        <w:rPr>
          <w:noProof w:val="0"/>
        </w:rPr>
        <w:t>The above HEL determination is correct and conducted in accordance with policies and procedures contained in the National Food Security Act Manual.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66"/>
        <w:gridCol w:w="5164"/>
      </w:tblGrid>
      <w:tr w:rsidR="005476B8" w:rsidRPr="009D2514" w14:paraId="5F5DA1CA" w14:textId="77777777" w:rsidTr="00977E2D">
        <w:trPr>
          <w:trHeight w:val="389"/>
          <w:jc w:val="center"/>
        </w:trPr>
        <w:tc>
          <w:tcPr>
            <w:tcW w:w="5366" w:type="dxa"/>
          </w:tcPr>
          <w:p w14:paraId="659BE42E" w14:textId="72458707" w:rsidR="005476B8" w:rsidRPr="009D2514" w:rsidRDefault="009D25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noProof w:val="0"/>
                <w:sz w:val="22"/>
                <w:szCs w:val="22"/>
              </w:rPr>
            </w:pPr>
            <w:r w:rsidRPr="009D2514">
              <w:rPr>
                <w:b/>
                <w:bCs/>
                <w:noProof w:val="0"/>
                <w:sz w:val="22"/>
                <w:szCs w:val="22"/>
              </w:rPr>
              <w:t>1</w:t>
            </w:r>
            <w:r w:rsidR="00EB0296">
              <w:rPr>
                <w:b/>
                <w:bCs/>
                <w:noProof w:val="0"/>
                <w:sz w:val="22"/>
                <w:szCs w:val="22"/>
              </w:rPr>
              <w:t>2</w:t>
            </w:r>
            <w:r w:rsidRPr="009D2514">
              <w:rPr>
                <w:b/>
                <w:bCs/>
                <w:noProof w:val="0"/>
                <w:sz w:val="22"/>
                <w:szCs w:val="22"/>
              </w:rPr>
              <w:t xml:space="preserve">. </w:t>
            </w:r>
            <w:r w:rsidR="005476B8" w:rsidRPr="009D2514">
              <w:rPr>
                <w:b/>
                <w:bCs/>
                <w:noProof w:val="0"/>
                <w:sz w:val="22"/>
                <w:szCs w:val="22"/>
              </w:rPr>
              <w:t>Signature Designated Conservationist</w:t>
            </w:r>
          </w:p>
        </w:tc>
        <w:tc>
          <w:tcPr>
            <w:tcW w:w="5164" w:type="dxa"/>
          </w:tcPr>
          <w:p w14:paraId="288DB4CB" w14:textId="1BCCDCD7" w:rsidR="005476B8" w:rsidRPr="009D2514" w:rsidRDefault="00EB029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b/>
                <w:bCs/>
                <w:noProof w:val="0"/>
                <w:sz w:val="22"/>
                <w:szCs w:val="22"/>
              </w:rPr>
            </w:pPr>
            <w:r>
              <w:rPr>
                <w:b/>
                <w:bCs/>
                <w:noProof w:val="0"/>
                <w:sz w:val="22"/>
                <w:szCs w:val="22"/>
              </w:rPr>
              <w:t xml:space="preserve">13. </w:t>
            </w:r>
            <w:r w:rsidR="005476B8" w:rsidRPr="009D2514">
              <w:rPr>
                <w:b/>
                <w:bCs/>
                <w:noProof w:val="0"/>
                <w:sz w:val="22"/>
                <w:szCs w:val="22"/>
              </w:rPr>
              <w:t>Date</w:t>
            </w:r>
            <w:r w:rsidR="009D2514" w:rsidRPr="009D2514">
              <w:rPr>
                <w:b/>
                <w:bCs/>
                <w:noProof w:val="0"/>
                <w:sz w:val="22"/>
                <w:szCs w:val="22"/>
              </w:rPr>
              <w:t>:</w:t>
            </w:r>
          </w:p>
        </w:tc>
      </w:tr>
      <w:tr w:rsidR="005476B8" w:rsidRPr="009D2514" w14:paraId="57202671" w14:textId="77777777" w:rsidTr="00A851A1">
        <w:trPr>
          <w:trHeight w:val="530"/>
          <w:jc w:val="center"/>
        </w:trPr>
        <w:tc>
          <w:tcPr>
            <w:tcW w:w="5366" w:type="dxa"/>
          </w:tcPr>
          <w:p w14:paraId="2614BE9E" w14:textId="1ADBCF98" w:rsidR="005476B8" w:rsidRPr="009D2514" w:rsidRDefault="005476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sz w:val="22"/>
                <w:szCs w:val="22"/>
              </w:rPr>
            </w:pPr>
          </w:p>
        </w:tc>
        <w:tc>
          <w:tcPr>
            <w:tcW w:w="5164" w:type="dxa"/>
          </w:tcPr>
          <w:p w14:paraId="04E16D06" w14:textId="5E222205" w:rsidR="005476B8" w:rsidRPr="009D2514" w:rsidRDefault="005476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rPr>
                <w:noProof w:val="0"/>
                <w:sz w:val="22"/>
                <w:szCs w:val="22"/>
              </w:rPr>
            </w:pPr>
          </w:p>
        </w:tc>
      </w:tr>
    </w:tbl>
    <w:p w14:paraId="1E363640" w14:textId="0C2AACAE" w:rsidR="00D27712" w:rsidRPr="00D27712" w:rsidRDefault="00D27712" w:rsidP="00A351D6">
      <w:pPr>
        <w:rPr>
          <w:noProof w:val="0"/>
          <w:color w:val="000000"/>
          <w:sz w:val="22"/>
          <w:szCs w:val="22"/>
        </w:rPr>
        <w:sectPr w:rsidR="00D27712" w:rsidRPr="00D27712" w:rsidSect="00C26382">
          <w:headerReference w:type="default" r:id="rId11"/>
          <w:footerReference w:type="default" r:id="rId12"/>
          <w:pgSz w:w="12240" w:h="15840" w:code="1"/>
          <w:pgMar w:top="1224" w:right="475" w:bottom="1195" w:left="475" w:header="734" w:footer="1008" w:gutter="0"/>
          <w:cols w:space="720"/>
          <w:docGrid w:linePitch="272"/>
        </w:sectPr>
      </w:pPr>
    </w:p>
    <w:p w14:paraId="1D186577" w14:textId="4BF94458" w:rsidR="00D27712" w:rsidRDefault="00D27712" w:rsidP="00D27712">
      <w:pPr>
        <w:rPr>
          <w:noProof w:val="0"/>
          <w:color w:val="000000"/>
          <w:sz w:val="22"/>
          <w:szCs w:val="22"/>
        </w:rPr>
      </w:pPr>
    </w:p>
    <w:p w14:paraId="34BFD410" w14:textId="1DFD7EE2" w:rsidR="00D27712" w:rsidRDefault="00EB0296" w:rsidP="00D27712">
      <w:pPr>
        <w:jc w:val="center"/>
        <w:rPr>
          <w:noProof w:val="0"/>
          <w:color w:val="000000"/>
          <w:sz w:val="22"/>
          <w:szCs w:val="22"/>
        </w:rPr>
      </w:pPr>
      <w:r>
        <w:rPr>
          <w:b/>
          <w:bCs/>
          <w:noProof w:val="0"/>
          <w:color w:val="000000"/>
          <w:sz w:val="22"/>
          <w:szCs w:val="22"/>
        </w:rPr>
        <w:t>HIGHLY ERODIBLE LAND (HEL)</w:t>
      </w:r>
      <w:r w:rsidR="00D27712">
        <w:rPr>
          <w:b/>
          <w:bCs/>
          <w:noProof w:val="0"/>
          <w:color w:val="000000"/>
          <w:sz w:val="22"/>
          <w:szCs w:val="22"/>
        </w:rPr>
        <w:t xml:space="preserve"> DETERMINATION</w:t>
      </w:r>
    </w:p>
    <w:p w14:paraId="09E4DDF6" w14:textId="30ECD573" w:rsidR="00D27712" w:rsidRDefault="00D27712" w:rsidP="00D27712">
      <w:pPr>
        <w:jc w:val="center"/>
        <w:rPr>
          <w:noProof w:val="0"/>
          <w:color w:val="000000"/>
          <w:sz w:val="22"/>
          <w:szCs w:val="22"/>
        </w:rPr>
      </w:pPr>
    </w:p>
    <w:p w14:paraId="29D65833" w14:textId="77777777" w:rsidR="00895AEA" w:rsidRDefault="00895AEA" w:rsidP="00D27712">
      <w:pPr>
        <w:jc w:val="center"/>
        <w:rPr>
          <w:noProof w:val="0"/>
          <w:color w:val="000000"/>
          <w:sz w:val="22"/>
          <w:szCs w:val="22"/>
        </w:rPr>
      </w:pPr>
    </w:p>
    <w:p w14:paraId="33948B12" w14:textId="77777777" w:rsidR="00895AEA" w:rsidRPr="00895AEA" w:rsidRDefault="00895AEA" w:rsidP="00895AEA">
      <w:pPr>
        <w:spacing w:before="20"/>
        <w:ind w:left="107"/>
        <w:rPr>
          <w:b/>
          <w:sz w:val="28"/>
          <w:szCs w:val="18"/>
        </w:rPr>
      </w:pPr>
      <w:bookmarkStart w:id="1" w:name="Non-Discrimination_Statement"/>
      <w:bookmarkEnd w:id="1"/>
      <w:r w:rsidRPr="00895AEA">
        <w:rPr>
          <w:b/>
          <w:sz w:val="28"/>
          <w:szCs w:val="18"/>
        </w:rPr>
        <w:t>Non-Discrimination Statement</w:t>
      </w:r>
    </w:p>
    <w:p w14:paraId="64A80768" w14:textId="77777777" w:rsidR="00895AEA" w:rsidRDefault="00895AEA" w:rsidP="00895AEA">
      <w:pPr>
        <w:pStyle w:val="BodyText"/>
        <w:spacing w:before="240"/>
        <w:ind w:left="107" w:right="320"/>
      </w:pPr>
      <w:r>
        <w:t>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religion, sex, gender identity (including gender expression), sexual orientation, disability, age, marital status, family/parental status, income derived from a public assistance program, political beliefs, or reprisal or retaliation for prior civil rights activity, in any program or activity conducted or funded by USDA (not all bases apply to all programs). Remedies and complaint filing deadlines vary by program or incident.</w:t>
      </w:r>
    </w:p>
    <w:p w14:paraId="1D3100C4" w14:textId="77777777" w:rsidR="00895AEA" w:rsidRDefault="00895AEA" w:rsidP="00895AEA">
      <w:pPr>
        <w:pStyle w:val="BodyText"/>
        <w:spacing w:before="8"/>
      </w:pPr>
    </w:p>
    <w:p w14:paraId="7BF72CD3" w14:textId="77777777" w:rsidR="00895AEA" w:rsidRDefault="00895AEA" w:rsidP="00895AEA">
      <w:pPr>
        <w:pStyle w:val="BodyText"/>
        <w:ind w:left="107" w:right="251"/>
      </w:pPr>
      <w:r>
        <w:t>Persons with disabilities who require alternative means of communication for program information (e.g., Braille, large print, audiotape, American Sign Language, etc.) should contact the responsible Agency or USDA's TARGET Center at (202) 720-2600 (voice and TTY) or contact USDA through the Federal Relay Service at (800) 877-8339. Additionally, program information may be made available in languages other than English.</w:t>
      </w:r>
    </w:p>
    <w:p w14:paraId="547FA1BF" w14:textId="77777777" w:rsidR="00895AEA" w:rsidRDefault="00895AEA" w:rsidP="00895AEA">
      <w:pPr>
        <w:pStyle w:val="BodyText"/>
        <w:rPr>
          <w:sz w:val="21"/>
        </w:rPr>
      </w:pPr>
    </w:p>
    <w:p w14:paraId="3F6D0968" w14:textId="77777777" w:rsidR="00895AEA" w:rsidRDefault="00895AEA" w:rsidP="00895AEA">
      <w:pPr>
        <w:pStyle w:val="BodyText"/>
        <w:ind w:left="107" w:right="176"/>
      </w:pPr>
      <w:r>
        <w:t xml:space="preserve">To file a program discrimination complaint, complete the USDA Program Discrimination Complaint Form, AD-3027, found online at </w:t>
      </w:r>
      <w:hyperlink r:id="rId13">
        <w:r>
          <w:rPr>
            <w:color w:val="0070BB"/>
            <w:u w:val="single" w:color="0070BB"/>
          </w:rPr>
          <w:t>How to File a Program Discrimination Complaint</w:t>
        </w:r>
        <w:r>
          <w:rPr>
            <w:color w:val="0070BB"/>
          </w:rPr>
          <w:t xml:space="preserve"> </w:t>
        </w:r>
      </w:hyperlink>
      <w:r>
        <w:t xml:space="preserve">and at any USDA office or write a letter addressed to USDA and provide in the letter all of the information requested in the form. To request a copy of the complaint form, call (866) 632-9992. Submit your completed form or letter to USDA by: (1) mail: U.S. Department of Agriculture, Office of the Assistant Secretary for Civil Rights, 1400 Independence Avenue, SW, Washington, D.C. 20250-9410; (2) fax: (202) 690-7442; or (3) email: </w:t>
      </w:r>
      <w:hyperlink r:id="rId14">
        <w:r>
          <w:rPr>
            <w:color w:val="0070BB"/>
            <w:u w:val="single" w:color="0070BB"/>
          </w:rPr>
          <w:t>program.intake@usda.gov</w:t>
        </w:r>
        <w:r>
          <w:t>.</w:t>
        </w:r>
      </w:hyperlink>
    </w:p>
    <w:p w14:paraId="550EBFA2" w14:textId="77777777" w:rsidR="00895AEA" w:rsidRDefault="00895AEA" w:rsidP="00895AEA">
      <w:pPr>
        <w:pStyle w:val="BodyText"/>
        <w:spacing w:before="10"/>
      </w:pPr>
    </w:p>
    <w:p w14:paraId="31DA966D" w14:textId="77777777" w:rsidR="00895AEA" w:rsidRDefault="00895AEA" w:rsidP="00895AEA">
      <w:pPr>
        <w:pStyle w:val="BodyText"/>
        <w:ind w:left="107"/>
      </w:pPr>
      <w:r>
        <w:t>USDA is an equal opportunity provider, employer, and lender.</w:t>
      </w:r>
    </w:p>
    <w:p w14:paraId="1A9DDA7D" w14:textId="77777777" w:rsidR="00895AEA" w:rsidRDefault="00895AEA" w:rsidP="00895AEA">
      <w:pPr>
        <w:rPr>
          <w:noProof w:val="0"/>
          <w:color w:val="000000"/>
          <w:sz w:val="22"/>
          <w:szCs w:val="22"/>
        </w:rPr>
      </w:pPr>
    </w:p>
    <w:p w14:paraId="77EA33CF" w14:textId="0178A547" w:rsidR="00D27712" w:rsidRPr="00D27712" w:rsidRDefault="00D27712" w:rsidP="00D27712">
      <w:pPr>
        <w:rPr>
          <w:noProof w:val="0"/>
          <w:color w:val="000000"/>
          <w:sz w:val="22"/>
          <w:szCs w:val="22"/>
        </w:rPr>
      </w:pPr>
    </w:p>
    <w:sectPr w:rsidR="00D27712" w:rsidRPr="00D27712" w:rsidSect="00895AEA">
      <w:headerReference w:type="default" r:id="rId15"/>
      <w:pgSz w:w="12240" w:h="15840" w:code="1"/>
      <w:pgMar w:top="1224" w:right="720" w:bottom="1195" w:left="720" w:header="734" w:footer="1008"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34BED" w14:textId="77777777" w:rsidR="00CC1723" w:rsidRDefault="00CC1723">
      <w:r>
        <w:separator/>
      </w:r>
    </w:p>
  </w:endnote>
  <w:endnote w:type="continuationSeparator" w:id="0">
    <w:p w14:paraId="743FAEF7" w14:textId="77777777" w:rsidR="00CC1723" w:rsidRDefault="00CC1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arial">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567887"/>
      <w:docPartObj>
        <w:docPartGallery w:val="Page Numbers (Bottom of Page)"/>
        <w:docPartUnique/>
      </w:docPartObj>
    </w:sdtPr>
    <w:sdtEndPr>
      <w:rPr>
        <w:rFonts w:ascii="Calibri" w:hAnsi="Calibri" w:cs="Calibri"/>
        <w:sz w:val="22"/>
        <w:szCs w:val="22"/>
      </w:rPr>
    </w:sdtEndPr>
    <w:sdtContent>
      <w:sdt>
        <w:sdtPr>
          <w:id w:val="1728636285"/>
          <w:docPartObj>
            <w:docPartGallery w:val="Page Numbers (Top of Page)"/>
            <w:docPartUnique/>
          </w:docPartObj>
        </w:sdtPr>
        <w:sdtEndPr>
          <w:rPr>
            <w:rFonts w:ascii="Calibri" w:hAnsi="Calibri" w:cs="Calibri"/>
            <w:sz w:val="22"/>
            <w:szCs w:val="22"/>
          </w:rPr>
        </w:sdtEndPr>
        <w:sdtContent>
          <w:p w14:paraId="541A8EE7" w14:textId="362B5A6D" w:rsidR="00EC4E9A" w:rsidRPr="00EC4E9A" w:rsidRDefault="00EC4E9A">
            <w:pPr>
              <w:pStyle w:val="Footer"/>
              <w:jc w:val="center"/>
              <w:rPr>
                <w:rFonts w:ascii="Calibri" w:hAnsi="Calibri" w:cs="Calibri"/>
                <w:sz w:val="22"/>
                <w:szCs w:val="22"/>
              </w:rPr>
            </w:pPr>
            <w:r w:rsidRPr="00EC4E9A">
              <w:rPr>
                <w:rFonts w:ascii="Calibri" w:hAnsi="Calibri" w:cs="Calibri"/>
                <w:sz w:val="22"/>
                <w:szCs w:val="22"/>
              </w:rPr>
              <w:fldChar w:fldCharType="begin"/>
            </w:r>
            <w:r w:rsidRPr="00EC4E9A">
              <w:rPr>
                <w:rFonts w:ascii="Calibri" w:hAnsi="Calibri" w:cs="Calibri"/>
                <w:sz w:val="22"/>
                <w:szCs w:val="22"/>
              </w:rPr>
              <w:instrText xml:space="preserve"> PAGE </w:instrText>
            </w:r>
            <w:r w:rsidRPr="00EC4E9A">
              <w:rPr>
                <w:rFonts w:ascii="Calibri" w:hAnsi="Calibri" w:cs="Calibri"/>
                <w:sz w:val="22"/>
                <w:szCs w:val="22"/>
              </w:rPr>
              <w:fldChar w:fldCharType="separate"/>
            </w:r>
            <w:r w:rsidRPr="00EC4E9A">
              <w:rPr>
                <w:rFonts w:ascii="Calibri" w:hAnsi="Calibri" w:cs="Calibri"/>
                <w:sz w:val="22"/>
                <w:szCs w:val="22"/>
              </w:rPr>
              <w:t>2</w:t>
            </w:r>
            <w:r w:rsidRPr="00EC4E9A">
              <w:rPr>
                <w:rFonts w:ascii="Calibri" w:hAnsi="Calibri" w:cs="Calibri"/>
                <w:sz w:val="22"/>
                <w:szCs w:val="22"/>
              </w:rPr>
              <w:fldChar w:fldCharType="end"/>
            </w:r>
            <w:r w:rsidRPr="00EC4E9A">
              <w:rPr>
                <w:rFonts w:ascii="Calibri" w:hAnsi="Calibri" w:cs="Calibri"/>
                <w:sz w:val="22"/>
                <w:szCs w:val="22"/>
              </w:rPr>
              <w:t xml:space="preserve"> of </w:t>
            </w:r>
            <w:r w:rsidRPr="00EC4E9A">
              <w:rPr>
                <w:rFonts w:ascii="Calibri" w:hAnsi="Calibri" w:cs="Calibri"/>
                <w:sz w:val="22"/>
                <w:szCs w:val="22"/>
              </w:rPr>
              <w:fldChar w:fldCharType="begin"/>
            </w:r>
            <w:r w:rsidRPr="00EC4E9A">
              <w:rPr>
                <w:rFonts w:ascii="Calibri" w:hAnsi="Calibri" w:cs="Calibri"/>
                <w:sz w:val="22"/>
                <w:szCs w:val="22"/>
              </w:rPr>
              <w:instrText xml:space="preserve"> NUMPAGES  </w:instrText>
            </w:r>
            <w:r w:rsidRPr="00EC4E9A">
              <w:rPr>
                <w:rFonts w:ascii="Calibri" w:hAnsi="Calibri" w:cs="Calibri"/>
                <w:sz w:val="22"/>
                <w:szCs w:val="22"/>
              </w:rPr>
              <w:fldChar w:fldCharType="separate"/>
            </w:r>
            <w:r w:rsidRPr="00EC4E9A">
              <w:rPr>
                <w:rFonts w:ascii="Calibri" w:hAnsi="Calibri" w:cs="Calibri"/>
                <w:sz w:val="22"/>
                <w:szCs w:val="22"/>
              </w:rPr>
              <w:t>2</w:t>
            </w:r>
            <w:r w:rsidRPr="00EC4E9A">
              <w:rPr>
                <w:rFonts w:ascii="Calibri" w:hAnsi="Calibri" w:cs="Calibri"/>
                <w:sz w:val="22"/>
                <w:szCs w:val="22"/>
              </w:rPr>
              <w:fldChar w:fldCharType="end"/>
            </w:r>
          </w:p>
        </w:sdtContent>
      </w:sdt>
    </w:sdtContent>
  </w:sdt>
  <w:p w14:paraId="09C085C3" w14:textId="2D905F69" w:rsidR="005D5468" w:rsidRDefault="005D546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EAE6" w14:textId="77777777" w:rsidR="00CC1723" w:rsidRDefault="00CC1723">
      <w:r>
        <w:separator/>
      </w:r>
    </w:p>
  </w:footnote>
  <w:footnote w:type="continuationSeparator" w:id="0">
    <w:p w14:paraId="4F31D80F" w14:textId="77777777" w:rsidR="00CC1723" w:rsidRDefault="00CC1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5F46D" w14:textId="52BF274B" w:rsidR="005D5468" w:rsidRDefault="00D27712">
    <w:pPr>
      <w:pStyle w:val="BodyText"/>
      <w:spacing w:line="14" w:lineRule="auto"/>
    </w:pPr>
    <w:r>
      <mc:AlternateContent>
        <mc:Choice Requires="wps">
          <w:drawing>
            <wp:anchor distT="0" distB="0" distL="114300" distR="114300" simplePos="0" relativeHeight="251659264" behindDoc="1" locked="0" layoutInCell="1" allowOverlap="1" wp14:anchorId="0B6C0979" wp14:editId="462BBC99">
              <wp:simplePos x="0" y="0"/>
              <wp:positionH relativeFrom="page">
                <wp:posOffset>5876015</wp:posOffset>
              </wp:positionH>
              <wp:positionV relativeFrom="page">
                <wp:posOffset>445273</wp:posOffset>
              </wp:positionV>
              <wp:extent cx="1363566" cy="340995"/>
              <wp:effectExtent l="0" t="0" r="825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566"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706BCB" w14:textId="0C776266" w:rsidR="00D27712" w:rsidRDefault="00D27712" w:rsidP="00D27712">
                          <w:pPr>
                            <w:spacing w:before="11" w:line="252" w:lineRule="exact"/>
                            <w:jc w:val="center"/>
                          </w:pPr>
                          <w:r>
                            <w:rPr>
                              <w:sz w:val="22"/>
                            </w:rPr>
                            <w:t>NRCS-CPA-026-</w:t>
                          </w:r>
                          <w:r w:rsidR="00EB0296">
                            <w:rPr>
                              <w:sz w:val="22"/>
                            </w:rPr>
                            <w:t>HEL</w:t>
                          </w:r>
                          <w:r>
                            <w:rPr>
                              <w:sz w:val="22"/>
                            </w:rPr>
                            <w:t>C</w:t>
                          </w:r>
                        </w:p>
                        <w:p w14:paraId="47E42AA7" w14:textId="011B1BFA" w:rsidR="00D27712" w:rsidRDefault="00D27712" w:rsidP="00E25938">
                          <w:pPr>
                            <w:spacing w:line="252" w:lineRule="exact"/>
                            <w:ind w:left="96"/>
                            <w:jc w:val="right"/>
                          </w:pPr>
                          <w:r>
                            <w:rPr>
                              <w:sz w:val="22"/>
                            </w:rPr>
                            <w:t xml:space="preserve"> </w:t>
                          </w:r>
                          <w:r w:rsidR="00895AEA">
                            <w:rPr>
                              <w:sz w:val="22"/>
                            </w:rPr>
                            <w:t xml:space="preserve">September </w:t>
                          </w:r>
                          <w:r>
                            <w:rPr>
                              <w:sz w:val="22"/>
                            </w:rPr>
                            <w:t>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6C0979" id="_x0000_t202" coordsize="21600,21600" o:spt="202" path="m,l,21600r21600,l21600,xe">
              <v:stroke joinstyle="miter"/>
              <v:path gradientshapeok="t" o:connecttype="rect"/>
            </v:shapetype>
            <v:shape id="Text Box 2" o:spid="_x0000_s1026" type="#_x0000_t202" style="position:absolute;margin-left:462.7pt;margin-top:35.05pt;width:107.35pt;height:26.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" filled="f" stroked="f">
              <v:textbox inset="0,0,0,0">
                <w:txbxContent>
                  <w:p w14:paraId="64706BCB" w14:textId="0C776266" w:rsidR="00D27712" w:rsidRDefault="00D27712" w:rsidP="00D27712">
                    <w:pPr>
                      <w:spacing w:before="11" w:line="252" w:lineRule="exact"/>
                      <w:jc w:val="center"/>
                    </w:pPr>
                    <w:r>
                      <w:rPr>
                        <w:sz w:val="22"/>
                      </w:rPr>
                      <w:t>NRCS-CPA-026-</w:t>
                    </w:r>
                    <w:r w:rsidR="00EB0296">
                      <w:rPr>
                        <w:sz w:val="22"/>
                      </w:rPr>
                      <w:t>HEL</w:t>
                    </w:r>
                    <w:r>
                      <w:rPr>
                        <w:sz w:val="22"/>
                      </w:rPr>
                      <w:t>C</w:t>
                    </w:r>
                  </w:p>
                  <w:p w14:paraId="47E42AA7" w14:textId="011B1BFA" w:rsidR="00D27712" w:rsidRDefault="00D27712" w:rsidP="00E25938">
                    <w:pPr>
                      <w:spacing w:line="252" w:lineRule="exact"/>
                      <w:ind w:left="96"/>
                      <w:jc w:val="right"/>
                    </w:pPr>
                    <w:r>
                      <w:rPr>
                        <w:sz w:val="22"/>
                      </w:rPr>
                      <w:t xml:space="preserve"> </w:t>
                    </w:r>
                    <w:r w:rsidR="00895AEA">
                      <w:rPr>
                        <w:sz w:val="22"/>
                      </w:rPr>
                      <w:t xml:space="preserve">September </w:t>
                    </w:r>
                    <w:r>
                      <w:rPr>
                        <w:sz w:val="22"/>
                      </w:rPr>
                      <w:t>2020</w:t>
                    </w:r>
                  </w:p>
                </w:txbxContent>
              </v:textbox>
              <w10:wrap anchorx="page" anchory="page"/>
            </v:shape>
          </w:pict>
        </mc:Fallback>
      </mc:AlternateContent>
    </w:r>
    <w:r>
      <mc:AlternateContent>
        <mc:Choice Requires="wps">
          <w:drawing>
            <wp:anchor distT="0" distB="0" distL="114300" distR="114300" simplePos="0" relativeHeight="251658240" behindDoc="1" locked="0" layoutInCell="1" allowOverlap="1" wp14:anchorId="0D0B73F4" wp14:editId="4A29A87A">
              <wp:simplePos x="0" y="0"/>
              <wp:positionH relativeFrom="page">
                <wp:posOffset>535940</wp:posOffset>
              </wp:positionH>
              <wp:positionV relativeFrom="page">
                <wp:posOffset>448945</wp:posOffset>
              </wp:positionV>
              <wp:extent cx="2301240" cy="34099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EE0215" w14:textId="77777777" w:rsidR="00D27712" w:rsidRDefault="00D27712" w:rsidP="00D27712">
                          <w:pPr>
                            <w:spacing w:before="11"/>
                            <w:ind w:left="20" w:right="3"/>
                          </w:pPr>
                          <w:r>
                            <w:rPr>
                              <w:sz w:val="22"/>
                            </w:rP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B73F4" id="Text Box 1" o:spid="_x0000_s1027" type="#_x0000_t202" style="position:absolute;margin-left:42.2pt;margin-top:35.35pt;width:181.2pt;height:26.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" filled="f" stroked="f">
              <v:textbox inset="0,0,0,0">
                <w:txbxContent>
                  <w:p w14:paraId="77EE0215" w14:textId="77777777" w:rsidR="00D27712" w:rsidRDefault="00D27712" w:rsidP="00D27712">
                    <w:pPr>
                      <w:spacing w:before="11"/>
                      <w:ind w:left="20" w:right="3"/>
                    </w:pPr>
                    <w:r>
                      <w:rPr>
                        <w:sz w:val="22"/>
                      </w:rPr>
                      <w:t>United States Department of Agriculture Natural Resources Conservation Service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8350" w14:textId="4B1A3D5D" w:rsidR="00D27712" w:rsidRDefault="005628D8">
    <w:pPr>
      <w:pStyle w:val="BodyText"/>
      <w:spacing w:line="14" w:lineRule="auto"/>
    </w:pPr>
    <w:r>
      <mc:AlternateContent>
        <mc:Choice Requires="wps">
          <w:drawing>
            <wp:anchor distT="0" distB="0" distL="114300" distR="114300" simplePos="0" relativeHeight="251664384" behindDoc="1" locked="0" layoutInCell="1" allowOverlap="1" wp14:anchorId="49C44BE9" wp14:editId="4BB96DDC">
              <wp:simplePos x="0" y="0"/>
              <wp:positionH relativeFrom="page">
                <wp:posOffset>5876014</wp:posOffset>
              </wp:positionH>
              <wp:positionV relativeFrom="page">
                <wp:posOffset>461176</wp:posOffset>
              </wp:positionV>
              <wp:extent cx="1371517" cy="340995"/>
              <wp:effectExtent l="0" t="0" r="635"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517"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5E7AC" w14:textId="6776C9A1" w:rsidR="005628D8" w:rsidRDefault="005628D8" w:rsidP="005628D8">
                          <w:pPr>
                            <w:spacing w:before="11" w:line="252" w:lineRule="exact"/>
                            <w:jc w:val="center"/>
                          </w:pPr>
                          <w:r>
                            <w:rPr>
                              <w:sz w:val="22"/>
                            </w:rPr>
                            <w:t>NRCS-CPA-026-</w:t>
                          </w:r>
                          <w:r w:rsidR="00EB0296">
                            <w:rPr>
                              <w:sz w:val="22"/>
                            </w:rPr>
                            <w:t>HEL</w:t>
                          </w:r>
                          <w:r>
                            <w:rPr>
                              <w:sz w:val="22"/>
                            </w:rPr>
                            <w:t>C</w:t>
                          </w:r>
                        </w:p>
                        <w:p w14:paraId="77658759" w14:textId="364F1EF5" w:rsidR="005628D8" w:rsidRDefault="00895AEA" w:rsidP="009263C8">
                          <w:pPr>
                            <w:spacing w:line="252" w:lineRule="exact"/>
                            <w:ind w:left="96"/>
                            <w:jc w:val="right"/>
                          </w:pPr>
                          <w:r>
                            <w:rPr>
                              <w:sz w:val="22"/>
                            </w:rPr>
                            <w:t>September</w:t>
                          </w:r>
                          <w:r w:rsidR="005628D8">
                            <w:rPr>
                              <w:sz w:val="22"/>
                            </w:rPr>
                            <w:t xml:space="preserve">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C44BE9" id="_x0000_t202" coordsize="21600,21600" o:spt="202" path="m,l,21600r21600,l21600,xe">
              <v:stroke joinstyle="miter"/>
              <v:path gradientshapeok="t" o:connecttype="rect"/>
            </v:shapetype>
            <v:shape id="Text Box 12" o:spid="_x0000_s1028" type="#_x0000_t202" style="position:absolute;margin-left:462.7pt;margin-top:36.3pt;width:108pt;height:26.8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" filled="f" stroked="f">
              <v:textbox inset="0,0,0,0">
                <w:txbxContent>
                  <w:p w14:paraId="2415E7AC" w14:textId="6776C9A1" w:rsidR="005628D8" w:rsidRDefault="005628D8" w:rsidP="005628D8">
                    <w:pPr>
                      <w:spacing w:before="11" w:line="252" w:lineRule="exact"/>
                      <w:jc w:val="center"/>
                    </w:pPr>
                    <w:r>
                      <w:rPr>
                        <w:sz w:val="22"/>
                      </w:rPr>
                      <w:t>NRCS-CPA-026-</w:t>
                    </w:r>
                    <w:r w:rsidR="00EB0296">
                      <w:rPr>
                        <w:sz w:val="22"/>
                      </w:rPr>
                      <w:t>HEL</w:t>
                    </w:r>
                    <w:r>
                      <w:rPr>
                        <w:sz w:val="22"/>
                      </w:rPr>
                      <w:t>C</w:t>
                    </w:r>
                  </w:p>
                  <w:p w14:paraId="77658759" w14:textId="364F1EF5" w:rsidR="005628D8" w:rsidRDefault="00895AEA" w:rsidP="009263C8">
                    <w:pPr>
                      <w:spacing w:line="252" w:lineRule="exact"/>
                      <w:ind w:left="96"/>
                      <w:jc w:val="right"/>
                    </w:pPr>
                    <w:r>
                      <w:rPr>
                        <w:sz w:val="22"/>
                      </w:rPr>
                      <w:t>September</w:t>
                    </w:r>
                    <w:r w:rsidR="005628D8">
                      <w:rPr>
                        <w:sz w:val="22"/>
                      </w:rPr>
                      <w:t xml:space="preserve"> 2020</w:t>
                    </w:r>
                  </w:p>
                </w:txbxContent>
              </v:textbox>
              <w10:wrap anchorx="page" anchory="page"/>
            </v:shape>
          </w:pict>
        </mc:Fallback>
      </mc:AlternateContent>
    </w:r>
    <w:r>
      <mc:AlternateContent>
        <mc:Choice Requires="wps">
          <w:drawing>
            <wp:anchor distT="0" distB="0" distL="114300" distR="114300" simplePos="0" relativeHeight="251662336" behindDoc="1" locked="0" layoutInCell="1" allowOverlap="1" wp14:anchorId="23ECC9E2" wp14:editId="4DB5E78F">
              <wp:simplePos x="0" y="0"/>
              <wp:positionH relativeFrom="page">
                <wp:posOffset>484505</wp:posOffset>
              </wp:positionH>
              <wp:positionV relativeFrom="page">
                <wp:posOffset>473406</wp:posOffset>
              </wp:positionV>
              <wp:extent cx="2301240" cy="34099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7432D" w14:textId="77777777" w:rsidR="005628D8" w:rsidRDefault="005628D8" w:rsidP="005628D8">
                          <w:pPr>
                            <w:spacing w:before="11"/>
                            <w:ind w:left="20" w:right="3"/>
                          </w:pPr>
                          <w:r>
                            <w:rPr>
                              <w:sz w:val="22"/>
                            </w:rPr>
                            <w:t>United States Department of Agriculture Natural Resources Conservation Service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CC9E2" id="Text Box 10" o:spid="_x0000_s1029" type="#_x0000_t202" style="position:absolute;margin-left:38.15pt;margin-top:37.3pt;width:181.2pt;height:26.8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" filled="f" stroked="f">
              <v:textbox inset="0,0,0,0">
                <w:txbxContent>
                  <w:p w14:paraId="7167432D" w14:textId="77777777" w:rsidR="005628D8" w:rsidRDefault="005628D8" w:rsidP="005628D8">
                    <w:pPr>
                      <w:spacing w:before="11"/>
                      <w:ind w:left="20" w:right="3"/>
                    </w:pPr>
                    <w:r>
                      <w:rPr>
                        <w:sz w:val="22"/>
                      </w:rPr>
                      <w:t>United States Department of Agriculture Natural Resources Conservation Service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F615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3D54770D"/>
    <w:multiLevelType w:val="hybridMultilevel"/>
    <w:tmpl w:val="72AA5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849394">
    <w:abstractNumId w:val="0"/>
  </w:num>
  <w:num w:numId="2" w16cid:durableId="1600866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1E"/>
    <w:rsid w:val="0000079A"/>
    <w:rsid w:val="00003D72"/>
    <w:rsid w:val="0001589A"/>
    <w:rsid w:val="00050002"/>
    <w:rsid w:val="0005531E"/>
    <w:rsid w:val="00056216"/>
    <w:rsid w:val="00061524"/>
    <w:rsid w:val="00064046"/>
    <w:rsid w:val="000902DD"/>
    <w:rsid w:val="000B7C9E"/>
    <w:rsid w:val="000C60F5"/>
    <w:rsid w:val="000E56BA"/>
    <w:rsid w:val="000F1FF2"/>
    <w:rsid w:val="000F424D"/>
    <w:rsid w:val="000F4B0F"/>
    <w:rsid w:val="000F66CC"/>
    <w:rsid w:val="001032BF"/>
    <w:rsid w:val="001158B7"/>
    <w:rsid w:val="001179F8"/>
    <w:rsid w:val="0012185C"/>
    <w:rsid w:val="00134B71"/>
    <w:rsid w:val="00143668"/>
    <w:rsid w:val="001519F2"/>
    <w:rsid w:val="001623E2"/>
    <w:rsid w:val="001637D7"/>
    <w:rsid w:val="00170F6F"/>
    <w:rsid w:val="00171A01"/>
    <w:rsid w:val="001833F2"/>
    <w:rsid w:val="0018571A"/>
    <w:rsid w:val="001B0F5D"/>
    <w:rsid w:val="001B1B81"/>
    <w:rsid w:val="001B5CA9"/>
    <w:rsid w:val="001B64A6"/>
    <w:rsid w:val="001D18D6"/>
    <w:rsid w:val="001D4794"/>
    <w:rsid w:val="001E0AE4"/>
    <w:rsid w:val="001E0FC5"/>
    <w:rsid w:val="001F1CA6"/>
    <w:rsid w:val="001F5DCD"/>
    <w:rsid w:val="00214865"/>
    <w:rsid w:val="00217730"/>
    <w:rsid w:val="00225A8D"/>
    <w:rsid w:val="00225FB0"/>
    <w:rsid w:val="0025015C"/>
    <w:rsid w:val="00251D98"/>
    <w:rsid w:val="0025444F"/>
    <w:rsid w:val="002725CE"/>
    <w:rsid w:val="00276AE6"/>
    <w:rsid w:val="0028397D"/>
    <w:rsid w:val="002B1144"/>
    <w:rsid w:val="002C2CA8"/>
    <w:rsid w:val="002C5DC5"/>
    <w:rsid w:val="002C6486"/>
    <w:rsid w:val="002E188C"/>
    <w:rsid w:val="002E1C0E"/>
    <w:rsid w:val="002E534D"/>
    <w:rsid w:val="003030DF"/>
    <w:rsid w:val="003263C6"/>
    <w:rsid w:val="00340A2B"/>
    <w:rsid w:val="00340F60"/>
    <w:rsid w:val="003414B3"/>
    <w:rsid w:val="003439FA"/>
    <w:rsid w:val="00356FDC"/>
    <w:rsid w:val="003768A5"/>
    <w:rsid w:val="00385181"/>
    <w:rsid w:val="003A4F0D"/>
    <w:rsid w:val="003B1585"/>
    <w:rsid w:val="003B714F"/>
    <w:rsid w:val="003B7418"/>
    <w:rsid w:val="003D6792"/>
    <w:rsid w:val="003F193C"/>
    <w:rsid w:val="003F2248"/>
    <w:rsid w:val="00403DDF"/>
    <w:rsid w:val="0041534B"/>
    <w:rsid w:val="004212AE"/>
    <w:rsid w:val="00435F54"/>
    <w:rsid w:val="00435F69"/>
    <w:rsid w:val="00452A52"/>
    <w:rsid w:val="00466FA4"/>
    <w:rsid w:val="004809C4"/>
    <w:rsid w:val="00483B4B"/>
    <w:rsid w:val="004862A1"/>
    <w:rsid w:val="004900AF"/>
    <w:rsid w:val="0049333C"/>
    <w:rsid w:val="00494207"/>
    <w:rsid w:val="004B1003"/>
    <w:rsid w:val="004C30D9"/>
    <w:rsid w:val="004C57C7"/>
    <w:rsid w:val="004D44A2"/>
    <w:rsid w:val="004E4A1E"/>
    <w:rsid w:val="004E5802"/>
    <w:rsid w:val="004E6D39"/>
    <w:rsid w:val="004E710E"/>
    <w:rsid w:val="004F7C10"/>
    <w:rsid w:val="00512A32"/>
    <w:rsid w:val="005221E6"/>
    <w:rsid w:val="00522782"/>
    <w:rsid w:val="00524FA1"/>
    <w:rsid w:val="005312B2"/>
    <w:rsid w:val="005357DE"/>
    <w:rsid w:val="00540529"/>
    <w:rsid w:val="00546C1A"/>
    <w:rsid w:val="005476B8"/>
    <w:rsid w:val="00560C0D"/>
    <w:rsid w:val="005628D8"/>
    <w:rsid w:val="00563CD8"/>
    <w:rsid w:val="00564DBD"/>
    <w:rsid w:val="00582128"/>
    <w:rsid w:val="00582C4C"/>
    <w:rsid w:val="00596340"/>
    <w:rsid w:val="005A3207"/>
    <w:rsid w:val="005B34AD"/>
    <w:rsid w:val="005C2A57"/>
    <w:rsid w:val="005C6F42"/>
    <w:rsid w:val="005D5468"/>
    <w:rsid w:val="005D7490"/>
    <w:rsid w:val="005E1FD6"/>
    <w:rsid w:val="0062343E"/>
    <w:rsid w:val="00632A12"/>
    <w:rsid w:val="0065085C"/>
    <w:rsid w:val="00656A5C"/>
    <w:rsid w:val="00663187"/>
    <w:rsid w:val="00677807"/>
    <w:rsid w:val="006859E8"/>
    <w:rsid w:val="00687E95"/>
    <w:rsid w:val="00693C77"/>
    <w:rsid w:val="006A3315"/>
    <w:rsid w:val="006C0353"/>
    <w:rsid w:val="006C0FD7"/>
    <w:rsid w:val="006C13DC"/>
    <w:rsid w:val="006C1AD9"/>
    <w:rsid w:val="006C34BF"/>
    <w:rsid w:val="006C526E"/>
    <w:rsid w:val="006E0255"/>
    <w:rsid w:val="006E0256"/>
    <w:rsid w:val="006F24C8"/>
    <w:rsid w:val="006F751F"/>
    <w:rsid w:val="007035A7"/>
    <w:rsid w:val="007224D3"/>
    <w:rsid w:val="00743E65"/>
    <w:rsid w:val="00747947"/>
    <w:rsid w:val="007512B3"/>
    <w:rsid w:val="00782BAC"/>
    <w:rsid w:val="00787764"/>
    <w:rsid w:val="007A16CD"/>
    <w:rsid w:val="007A755F"/>
    <w:rsid w:val="007A774B"/>
    <w:rsid w:val="007D41B7"/>
    <w:rsid w:val="007E7120"/>
    <w:rsid w:val="007F0EBB"/>
    <w:rsid w:val="007F3195"/>
    <w:rsid w:val="00806949"/>
    <w:rsid w:val="00810E73"/>
    <w:rsid w:val="00812013"/>
    <w:rsid w:val="00814D1D"/>
    <w:rsid w:val="00820CA2"/>
    <w:rsid w:val="00823BEB"/>
    <w:rsid w:val="0082681B"/>
    <w:rsid w:val="0084111D"/>
    <w:rsid w:val="00842D42"/>
    <w:rsid w:val="008516C1"/>
    <w:rsid w:val="00856283"/>
    <w:rsid w:val="00857A43"/>
    <w:rsid w:val="008669DF"/>
    <w:rsid w:val="00866AA6"/>
    <w:rsid w:val="00871EDF"/>
    <w:rsid w:val="0087785A"/>
    <w:rsid w:val="0088167F"/>
    <w:rsid w:val="00886C52"/>
    <w:rsid w:val="00890FD6"/>
    <w:rsid w:val="00893EBD"/>
    <w:rsid w:val="00894806"/>
    <w:rsid w:val="00895AEA"/>
    <w:rsid w:val="008C0184"/>
    <w:rsid w:val="008C19EA"/>
    <w:rsid w:val="008C50AC"/>
    <w:rsid w:val="008D160E"/>
    <w:rsid w:val="008D514A"/>
    <w:rsid w:val="008D5DD7"/>
    <w:rsid w:val="008E44EE"/>
    <w:rsid w:val="008E478A"/>
    <w:rsid w:val="009140D3"/>
    <w:rsid w:val="009263C8"/>
    <w:rsid w:val="009339B6"/>
    <w:rsid w:val="00934B12"/>
    <w:rsid w:val="00936039"/>
    <w:rsid w:val="00936FE9"/>
    <w:rsid w:val="00941C47"/>
    <w:rsid w:val="00961C1D"/>
    <w:rsid w:val="00977E2D"/>
    <w:rsid w:val="00991FB2"/>
    <w:rsid w:val="00994294"/>
    <w:rsid w:val="009A1F57"/>
    <w:rsid w:val="009B1AAD"/>
    <w:rsid w:val="009D01A9"/>
    <w:rsid w:val="009D2514"/>
    <w:rsid w:val="009E33A6"/>
    <w:rsid w:val="009E7A21"/>
    <w:rsid w:val="009F577E"/>
    <w:rsid w:val="009F7808"/>
    <w:rsid w:val="00A07683"/>
    <w:rsid w:val="00A261BA"/>
    <w:rsid w:val="00A310AA"/>
    <w:rsid w:val="00A31495"/>
    <w:rsid w:val="00A351D6"/>
    <w:rsid w:val="00A40D74"/>
    <w:rsid w:val="00A45294"/>
    <w:rsid w:val="00A5095F"/>
    <w:rsid w:val="00A603D8"/>
    <w:rsid w:val="00A67026"/>
    <w:rsid w:val="00A7289E"/>
    <w:rsid w:val="00A82522"/>
    <w:rsid w:val="00A851A1"/>
    <w:rsid w:val="00AA39C5"/>
    <w:rsid w:val="00AA55A5"/>
    <w:rsid w:val="00AB47DA"/>
    <w:rsid w:val="00AD70EA"/>
    <w:rsid w:val="00AF5424"/>
    <w:rsid w:val="00B034A1"/>
    <w:rsid w:val="00B105CF"/>
    <w:rsid w:val="00B13A0F"/>
    <w:rsid w:val="00B168A6"/>
    <w:rsid w:val="00B24D1D"/>
    <w:rsid w:val="00B37E88"/>
    <w:rsid w:val="00B458BF"/>
    <w:rsid w:val="00B5776F"/>
    <w:rsid w:val="00B61E3D"/>
    <w:rsid w:val="00B65DFE"/>
    <w:rsid w:val="00B65F5D"/>
    <w:rsid w:val="00B73F70"/>
    <w:rsid w:val="00B75C67"/>
    <w:rsid w:val="00B84BA8"/>
    <w:rsid w:val="00BA170B"/>
    <w:rsid w:val="00BA3254"/>
    <w:rsid w:val="00BB1040"/>
    <w:rsid w:val="00BC6772"/>
    <w:rsid w:val="00BD6B5F"/>
    <w:rsid w:val="00BE2EB0"/>
    <w:rsid w:val="00BE4C16"/>
    <w:rsid w:val="00BF0622"/>
    <w:rsid w:val="00BF38EE"/>
    <w:rsid w:val="00BF58F9"/>
    <w:rsid w:val="00C019A0"/>
    <w:rsid w:val="00C02354"/>
    <w:rsid w:val="00C05625"/>
    <w:rsid w:val="00C1668D"/>
    <w:rsid w:val="00C214D8"/>
    <w:rsid w:val="00C26382"/>
    <w:rsid w:val="00C37137"/>
    <w:rsid w:val="00C418E1"/>
    <w:rsid w:val="00C6265F"/>
    <w:rsid w:val="00C73B1E"/>
    <w:rsid w:val="00C77641"/>
    <w:rsid w:val="00CB11A3"/>
    <w:rsid w:val="00CB7E81"/>
    <w:rsid w:val="00CC1723"/>
    <w:rsid w:val="00CD0085"/>
    <w:rsid w:val="00CE139A"/>
    <w:rsid w:val="00D16E9F"/>
    <w:rsid w:val="00D27712"/>
    <w:rsid w:val="00D5093A"/>
    <w:rsid w:val="00D6405F"/>
    <w:rsid w:val="00D64947"/>
    <w:rsid w:val="00DA0992"/>
    <w:rsid w:val="00DB1CFD"/>
    <w:rsid w:val="00DB1DCD"/>
    <w:rsid w:val="00DB24C4"/>
    <w:rsid w:val="00DC46A3"/>
    <w:rsid w:val="00DC7F30"/>
    <w:rsid w:val="00DD69A0"/>
    <w:rsid w:val="00DE2121"/>
    <w:rsid w:val="00DE514A"/>
    <w:rsid w:val="00DE5183"/>
    <w:rsid w:val="00E022B9"/>
    <w:rsid w:val="00E06BAC"/>
    <w:rsid w:val="00E20F57"/>
    <w:rsid w:val="00E25938"/>
    <w:rsid w:val="00E26D34"/>
    <w:rsid w:val="00E33A25"/>
    <w:rsid w:val="00E40A06"/>
    <w:rsid w:val="00E4285E"/>
    <w:rsid w:val="00E558C0"/>
    <w:rsid w:val="00E64473"/>
    <w:rsid w:val="00E66C32"/>
    <w:rsid w:val="00E726E2"/>
    <w:rsid w:val="00E800F8"/>
    <w:rsid w:val="00E83AAA"/>
    <w:rsid w:val="00EB0296"/>
    <w:rsid w:val="00EB17FF"/>
    <w:rsid w:val="00EB2178"/>
    <w:rsid w:val="00EC09C1"/>
    <w:rsid w:val="00EC22DF"/>
    <w:rsid w:val="00EC4E9A"/>
    <w:rsid w:val="00EC5B22"/>
    <w:rsid w:val="00EF57F9"/>
    <w:rsid w:val="00F21D50"/>
    <w:rsid w:val="00F36128"/>
    <w:rsid w:val="00F520E7"/>
    <w:rsid w:val="00F57665"/>
    <w:rsid w:val="00F7157B"/>
    <w:rsid w:val="00F80C70"/>
    <w:rsid w:val="00F82D97"/>
    <w:rsid w:val="00F836B8"/>
    <w:rsid w:val="00F874FF"/>
    <w:rsid w:val="00F949F3"/>
    <w:rsid w:val="00FA0E3B"/>
    <w:rsid w:val="00FB17E2"/>
    <w:rsid w:val="00FC7042"/>
    <w:rsid w:val="00FC7982"/>
    <w:rsid w:val="00FD5292"/>
    <w:rsid w:val="00FE2041"/>
    <w:rsid w:val="00FF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353AF0"/>
  <w15:chartTrackingRefBased/>
  <w15:docId w15:val="{3C78B0B1-E157-496E-B6D6-A8094583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uiPriority="1"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rPr>
  </w:style>
  <w:style w:type="paragraph" w:styleId="Heading1">
    <w:name w:val="heading 1"/>
    <w:next w:val="Normal"/>
    <w:qFormat/>
    <w:pPr>
      <w:outlineLvl w:val="0"/>
    </w:pPr>
    <w:rPr>
      <w:noProof/>
    </w:rPr>
  </w:style>
  <w:style w:type="paragraph" w:styleId="Heading2">
    <w:name w:val="heading 2"/>
    <w:next w:val="Normal"/>
    <w:qFormat/>
    <w:pPr>
      <w:outlineLvl w:val="1"/>
    </w:pPr>
    <w:rPr>
      <w:noProof/>
    </w:rPr>
  </w:style>
  <w:style w:type="paragraph" w:styleId="Heading3">
    <w:name w:val="heading 3"/>
    <w:next w:val="Normal"/>
    <w:qFormat/>
    <w:pPr>
      <w:outlineLvl w:val="2"/>
    </w:pPr>
    <w:rPr>
      <w:noProof/>
    </w:rPr>
  </w:style>
  <w:style w:type="paragraph" w:styleId="Heading4">
    <w:name w:val="heading 4"/>
    <w:next w:val="Normal"/>
    <w:qFormat/>
    <w:pPr>
      <w:outlineLvl w:val="3"/>
    </w:pPr>
    <w:rPr>
      <w:noProof/>
    </w:rPr>
  </w:style>
  <w:style w:type="paragraph" w:styleId="Heading5">
    <w:name w:val="heading 5"/>
    <w:next w:val="Normal"/>
    <w:qFormat/>
    <w:pPr>
      <w:outlineLvl w:val="4"/>
    </w:pPr>
    <w:rPr>
      <w:noProof/>
    </w:rPr>
  </w:style>
  <w:style w:type="paragraph" w:styleId="Heading6">
    <w:name w:val="heading 6"/>
    <w:next w:val="Normal"/>
    <w:qFormat/>
    <w:pPr>
      <w:outlineLvl w:val="5"/>
    </w:pPr>
    <w:rPr>
      <w:noProof/>
    </w:rPr>
  </w:style>
  <w:style w:type="paragraph" w:styleId="Heading7">
    <w:name w:val="heading 7"/>
    <w:next w:val="Normal"/>
    <w:qFormat/>
    <w:pPr>
      <w:outlineLvl w:val="6"/>
    </w:pPr>
    <w:rPr>
      <w:noProof/>
    </w:rPr>
  </w:style>
  <w:style w:type="paragraph" w:styleId="Heading8">
    <w:name w:val="heading 8"/>
    <w:next w:val="Normal"/>
    <w:qFormat/>
    <w:pPr>
      <w:outlineLvl w:val="7"/>
    </w:pPr>
    <w:rPr>
      <w:noProof/>
    </w:rPr>
  </w:style>
  <w:style w:type="paragraph" w:styleId="Heading9">
    <w:name w:val="heading 9"/>
    <w:next w:val="Normal"/>
    <w:qFormat/>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noProof w:val="0"/>
      <w:sz w:val="24"/>
      <w:u w:val="single"/>
    </w:rPr>
  </w:style>
  <w:style w:type="paragraph" w:styleId="BodyTextIndent">
    <w:name w:val="Body Text Indent"/>
    <w:basedOn w:val="Normal"/>
    <w:pPr>
      <w:tabs>
        <w:tab w:val="left" w:pos="1170"/>
      </w:tabs>
      <w:ind w:left="1166" w:hanging="1166"/>
    </w:pPr>
    <w:rPr>
      <w:b/>
      <w:noProof w:val="0"/>
      <w:snapToGrid w:val="0"/>
      <w:color w:val="000000"/>
    </w:rPr>
  </w:style>
  <w:style w:type="paragraph" w:styleId="BodyTextIndent2">
    <w:name w:val="Body Text Indent 2"/>
    <w:basedOn w:val="Normal"/>
    <w:pPr>
      <w:tabs>
        <w:tab w:val="left" w:pos="1170"/>
      </w:tabs>
      <w:ind w:left="1166" w:hanging="1166"/>
    </w:pPr>
    <w:rPr>
      <w:noProof w:val="0"/>
      <w:snapToGrid w:val="0"/>
      <w:color w:val="000000"/>
      <w:sz w:val="2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sid w:val="00EC09C1"/>
    <w:rPr>
      <w:color w:val="0000FF"/>
      <w:u w:val="single"/>
    </w:rPr>
  </w:style>
  <w:style w:type="paragraph" w:customStyle="1" w:styleId="etexttable">
    <w:name w:val="etexttable"/>
    <w:basedOn w:val="Normal"/>
    <w:rsid w:val="00EC09C1"/>
    <w:pPr>
      <w:spacing w:before="100" w:beforeAutospacing="1" w:after="100" w:afterAutospacing="1"/>
    </w:pPr>
    <w:rPr>
      <w:rFonts w:ascii="Verdana" w:hAnsi="Verdana"/>
      <w:noProof w:val="0"/>
      <w:color w:val="000000"/>
      <w:sz w:val="17"/>
      <w:szCs w:val="17"/>
    </w:rPr>
  </w:style>
  <w:style w:type="paragraph" w:customStyle="1" w:styleId="eTable">
    <w:name w:val="eTable"/>
    <w:basedOn w:val="Normal"/>
    <w:link w:val="eTableChar"/>
    <w:rsid w:val="00EC09C1"/>
    <w:pPr>
      <w:spacing w:before="120" w:after="120"/>
      <w:outlineLvl w:val="0"/>
    </w:pPr>
    <w:rPr>
      <w:rFonts w:ascii="Verdana,arial" w:hAnsi="Verdana,arial"/>
      <w:noProof w:val="0"/>
      <w:sz w:val="22"/>
      <w:szCs w:val="24"/>
    </w:rPr>
  </w:style>
  <w:style w:type="character" w:customStyle="1" w:styleId="eTableChar">
    <w:name w:val="eTable Char"/>
    <w:link w:val="eTable"/>
    <w:locked/>
    <w:rsid w:val="00EC09C1"/>
    <w:rPr>
      <w:rFonts w:ascii="Verdana,arial" w:hAnsi="Verdana,arial"/>
      <w:sz w:val="22"/>
      <w:szCs w:val="24"/>
    </w:rPr>
  </w:style>
  <w:style w:type="character" w:customStyle="1" w:styleId="FooterChar">
    <w:name w:val="Footer Char"/>
    <w:link w:val="Footer"/>
    <w:uiPriority w:val="99"/>
    <w:rsid w:val="00EC09C1"/>
    <w:rPr>
      <w:noProof/>
    </w:rPr>
  </w:style>
  <w:style w:type="paragraph" w:styleId="BalloonText">
    <w:name w:val="Balloon Text"/>
    <w:basedOn w:val="Normal"/>
    <w:link w:val="BalloonTextChar"/>
    <w:rsid w:val="00991FB2"/>
    <w:rPr>
      <w:rFonts w:ascii="Segoe UI" w:hAnsi="Segoe UI" w:cs="Segoe UI"/>
      <w:sz w:val="18"/>
      <w:szCs w:val="18"/>
    </w:rPr>
  </w:style>
  <w:style w:type="character" w:customStyle="1" w:styleId="BalloonTextChar">
    <w:name w:val="Balloon Text Char"/>
    <w:link w:val="BalloonText"/>
    <w:rsid w:val="00991FB2"/>
    <w:rPr>
      <w:rFonts w:ascii="Segoe UI" w:hAnsi="Segoe UI" w:cs="Segoe UI"/>
      <w:noProof/>
      <w:sz w:val="18"/>
      <w:szCs w:val="18"/>
    </w:rPr>
  </w:style>
  <w:style w:type="paragraph" w:customStyle="1" w:styleId="Default">
    <w:name w:val="Default"/>
    <w:rsid w:val="00B37E88"/>
    <w:pPr>
      <w:autoSpaceDE w:val="0"/>
      <w:autoSpaceDN w:val="0"/>
      <w:adjustRightInd w:val="0"/>
    </w:pPr>
    <w:rPr>
      <w:color w:val="000000"/>
      <w:sz w:val="24"/>
      <w:szCs w:val="24"/>
    </w:rPr>
  </w:style>
  <w:style w:type="paragraph" w:customStyle="1" w:styleId="TableParagraph">
    <w:name w:val="Table Paragraph"/>
    <w:basedOn w:val="Normal"/>
    <w:uiPriority w:val="1"/>
    <w:qFormat/>
    <w:rsid w:val="004862A1"/>
    <w:pPr>
      <w:widowControl w:val="0"/>
      <w:autoSpaceDE w:val="0"/>
      <w:autoSpaceDN w:val="0"/>
    </w:pPr>
    <w:rPr>
      <w:noProof w:val="0"/>
      <w:sz w:val="22"/>
      <w:szCs w:val="22"/>
    </w:rPr>
  </w:style>
  <w:style w:type="paragraph" w:styleId="ListParagraph">
    <w:name w:val="List Paragraph"/>
    <w:basedOn w:val="Normal"/>
    <w:uiPriority w:val="34"/>
    <w:qFormat/>
    <w:rsid w:val="00BD6B5F"/>
    <w:pPr>
      <w:ind w:left="720"/>
      <w:contextualSpacing/>
    </w:pPr>
  </w:style>
  <w:style w:type="character" w:styleId="PlaceholderText">
    <w:name w:val="Placeholder Text"/>
    <w:basedOn w:val="DefaultParagraphFont"/>
    <w:uiPriority w:val="99"/>
    <w:semiHidden/>
    <w:rsid w:val="00941C47"/>
    <w:rPr>
      <w:color w:val="808080"/>
    </w:rPr>
  </w:style>
  <w:style w:type="paragraph" w:styleId="BodyText">
    <w:name w:val="Body Text"/>
    <w:basedOn w:val="Normal"/>
    <w:link w:val="BodyTextChar"/>
    <w:uiPriority w:val="1"/>
    <w:qFormat/>
    <w:rsid w:val="005D5468"/>
    <w:pPr>
      <w:spacing w:after="120"/>
    </w:pPr>
  </w:style>
  <w:style w:type="character" w:customStyle="1" w:styleId="BodyTextChar">
    <w:name w:val="Body Text Char"/>
    <w:basedOn w:val="DefaultParagraphFont"/>
    <w:link w:val="BodyText"/>
    <w:uiPriority w:val="1"/>
    <w:rsid w:val="005D5468"/>
    <w:rPr>
      <w:noProof/>
    </w:rPr>
  </w:style>
  <w:style w:type="paragraph" w:styleId="z-TopofForm">
    <w:name w:val="HTML Top of Form"/>
    <w:basedOn w:val="Normal"/>
    <w:next w:val="Normal"/>
    <w:link w:val="z-TopofFormChar"/>
    <w:hidden/>
    <w:rsid w:val="005A3207"/>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5A3207"/>
    <w:rPr>
      <w:rFonts w:ascii="Arial" w:hAnsi="Arial" w:cs="Arial"/>
      <w:noProof/>
      <w:vanish/>
      <w:sz w:val="16"/>
      <w:szCs w:val="16"/>
    </w:rPr>
  </w:style>
  <w:style w:type="paragraph" w:styleId="z-BottomofForm">
    <w:name w:val="HTML Bottom of Form"/>
    <w:basedOn w:val="Normal"/>
    <w:next w:val="Normal"/>
    <w:link w:val="z-BottomofFormChar"/>
    <w:hidden/>
    <w:rsid w:val="005A3207"/>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5A3207"/>
    <w:rPr>
      <w:rFonts w:ascii="Arial" w:hAnsi="Arial" w:cs="Arial"/>
      <w:noProof/>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88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sda.gov/oascr/how-to-file-a-program-discrimination-complai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ogram.intake@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ennis.schroeder\Desktop\hel%20stuff\cpa026e-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8E96491D53C4CB989A60BE9D2D8A3" ma:contentTypeVersion="1" ma:contentTypeDescription="Create a new document." ma:contentTypeScope="" ma:versionID="d24534a43eb3715cef82e242f4ae5c7e">
  <xsd:schema xmlns:xsd="http://www.w3.org/2001/XMLSchema" xmlns:xs="http://www.w3.org/2001/XMLSchema" xmlns:p="http://schemas.microsoft.com/office/2006/metadata/properties" targetNamespace="http://schemas.microsoft.com/office/2006/metadata/properties" ma:root="true" ma:fieldsID="65be23c65578221b5c50fdc20cf0be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94EA85-46CE-4CD6-8DFD-480DC87DB4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27A45DB-A2D4-4A53-A577-FBDDD37F9A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BE65D1-4390-405B-8CC0-4145DA870673}">
  <ds:schemaRefs>
    <ds:schemaRef ds:uri="http://schemas.openxmlformats.org/officeDocument/2006/bibliography"/>
  </ds:schemaRefs>
</ds:datastoreItem>
</file>

<file path=customXml/itemProps4.xml><?xml version="1.0" encoding="utf-8"?>
<ds:datastoreItem xmlns:ds="http://schemas.openxmlformats.org/officeDocument/2006/customXml" ds:itemID="{D99592BF-3201-4398-B0B4-439720EF20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cpa026e-final.dot</Template>
  <TotalTime>94</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NRCS-CPA-026E HEL Wetland Determination</vt:lpstr>
    </vt:vector>
  </TitlesOfParts>
  <Company>Dell Computer Corporation</Company>
  <LinksUpToDate>false</LinksUpToDate>
  <CharactersWithSpaces>3538</CharactersWithSpaces>
  <SharedDoc>false</SharedDoc>
  <HLinks>
    <vt:vector size="24" baseType="variant">
      <vt:variant>
        <vt:i4>4587539</vt:i4>
      </vt:variant>
      <vt:variant>
        <vt:i4>136</vt:i4>
      </vt:variant>
      <vt:variant>
        <vt:i4>0</vt:i4>
      </vt:variant>
      <vt:variant>
        <vt:i4>5</vt:i4>
      </vt:variant>
      <vt:variant>
        <vt:lpwstr>http://policy.nrcs.usda.gov/viewDirective.aspx?id=1515</vt:lpwstr>
      </vt:variant>
      <vt:variant>
        <vt:lpwstr>substantialincrease#substantialincrease</vt:lpwstr>
      </vt:variant>
      <vt:variant>
        <vt:i4>5308418</vt:i4>
      </vt:variant>
      <vt:variant>
        <vt:i4>133</vt:i4>
      </vt:variant>
      <vt:variant>
        <vt:i4>0</vt:i4>
      </vt:variant>
      <vt:variant>
        <vt:i4>5</vt:i4>
      </vt:variant>
      <vt:variant>
        <vt:lpwstr>http://policy.nrcs.usda.gov/viewerFS.aspx?id=1515</vt:lpwstr>
      </vt:variant>
      <vt:variant>
        <vt:lpwstr/>
      </vt:variant>
      <vt:variant>
        <vt:i4>6225937</vt:i4>
      </vt:variant>
      <vt:variant>
        <vt:i4>130</vt:i4>
      </vt:variant>
      <vt:variant>
        <vt:i4>0</vt:i4>
      </vt:variant>
      <vt:variant>
        <vt:i4>5</vt:i4>
      </vt:variant>
      <vt:variant>
        <vt:lpwstr>http://directives.sc.egov.usda.gov/viewerFS.aspx?id=3701</vt:lpwstr>
      </vt:variant>
      <vt:variant>
        <vt:lpwstr/>
      </vt:variant>
      <vt:variant>
        <vt:i4>6225937</vt:i4>
      </vt:variant>
      <vt:variant>
        <vt:i4>127</vt:i4>
      </vt:variant>
      <vt:variant>
        <vt:i4>0</vt:i4>
      </vt:variant>
      <vt:variant>
        <vt:i4>5</vt:i4>
      </vt:variant>
      <vt:variant>
        <vt:lpwstr>http://directives.sc.egov.usda.gov/viewerFS.aspx?id=3701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NRCS-CPA-026E HEL Wetland Determination</dc:title>
  <dc:subject>HEL Wetland Determination (Wetland Labels) NRCS-CPA-026E</dc:subject>
  <dc:creator>Richard Vaughn</dc:creator>
  <cp:keywords>NRCS-CPA-026E;HEL;WETLAND;DETERMINATION</cp:keywords>
  <dc:description>dennis.schroeder                                         Contact Richard Vaughn 03-20-2008</dc:description>
  <cp:lastModifiedBy>Harwell, Dylan (CTR) - OCIO-EAS, WA</cp:lastModifiedBy>
  <cp:revision>9</cp:revision>
  <cp:lastPrinted>2015-04-01T19:25:00Z</cp:lastPrinted>
  <dcterms:created xsi:type="dcterms:W3CDTF">2023-06-08T14:29:00Z</dcterms:created>
  <dcterms:modified xsi:type="dcterms:W3CDTF">2023-09-06T23:16:00Z</dcterms:modified>
</cp:coreProperties>
</file>